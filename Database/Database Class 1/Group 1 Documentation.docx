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id w:val="210933939"/>
        <w:docPartObj>
          <w:docPartGallery w:val="Cover Pages"/>
          <w:docPartUnique/>
        </w:docPartObj>
      </w:sdtPr>
      <w:sdtEndPr/>
      <w:sdtContent>
        <w:p w14:paraId="077B9EFE" w14:textId="77777777" w:rsidR="00122F82" w:rsidRPr="00280050" w:rsidRDefault="00122F82" w:rsidP="00280050">
          <w:pPr>
            <w:rPr>
              <w:color w:val="000000" w:themeColor="text1"/>
            </w:rPr>
          </w:pPr>
          <w:r w:rsidRPr="00280050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C09DF6" wp14:editId="6478D3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4F4F5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80050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B016F" wp14:editId="6052B9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0456D" w14:textId="051EDDED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Thomas Wolf</w:t>
                                </w:r>
                                <w:r w:rsidR="002D6EB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and Max </w:t>
                                </w:r>
                                <w:proofErr w:type="spellStart"/>
                                <w:r w:rsidR="002D6EB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Burzler</w:t>
                                </w:r>
                                <w:proofErr w:type="spellEnd"/>
                              </w:p>
                              <w:p w14:paraId="63843FD6" w14:textId="77777777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CPT242 – H02</w:t>
                                </w:r>
                              </w:p>
                              <w:p w14:paraId="6391DB64" w14:textId="4A6653B6" w:rsidR="00122F82" w:rsidRDefault="002D6EB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2D6EB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Project: Database for Outside Alive Farm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22F8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D9A85AF" w14:textId="77777777" w:rsidR="00122F82" w:rsidRDefault="00122F82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A5B01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550456D" w14:textId="051EDDED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Thomas Wolf</w:t>
                          </w:r>
                          <w:r w:rsidR="002D6EB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and Max </w:t>
                          </w:r>
                          <w:proofErr w:type="spellStart"/>
                          <w:r w:rsidR="002D6EB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Burzler</w:t>
                          </w:r>
                          <w:proofErr w:type="spellEnd"/>
                        </w:p>
                        <w:p w14:paraId="63843FD6" w14:textId="77777777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CPT242 – H02</w:t>
                          </w:r>
                        </w:p>
                        <w:p w14:paraId="6391DB64" w14:textId="4A6653B6" w:rsidR="00122F82" w:rsidRDefault="002D6EB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2D6EB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Project: Database for Outside Alive Farm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22F8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D9A85AF" w14:textId="77777777" w:rsidR="00122F82" w:rsidRDefault="00122F82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80050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968926" wp14:editId="0A187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BC572" w14:textId="2729FEF4" w:rsidR="00122F82" w:rsidRDefault="002D6EB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2D6EB1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Group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1</w:t>
                                </w:r>
                                <w:r w:rsidRPr="002D6EB1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Project: CPT242 Fall 2023 Milestone 1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2F8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96892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70BC572" w14:textId="2729FEF4" w:rsidR="00122F82" w:rsidRDefault="002D6EB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2D6EB1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Group</w:t>
                          </w: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1</w:t>
                          </w:r>
                          <w:r w:rsidRPr="002D6EB1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Project: CPT242 Fall 2023 Milestone 1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22F8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6C2EDE" w14:textId="77777777" w:rsidR="00B14F9A" w:rsidRPr="00280050" w:rsidRDefault="00122F82" w:rsidP="00280050">
          <w:pPr>
            <w:pStyle w:val="Heading1"/>
            <w:rPr>
              <w:color w:val="000000" w:themeColor="text1"/>
            </w:rPr>
          </w:pPr>
          <w:r w:rsidRPr="00280050">
            <w:rPr>
              <w:color w:val="000000" w:themeColor="text1"/>
            </w:rPr>
            <w:br w:type="page"/>
          </w:r>
        </w:p>
      </w:sdtContent>
    </w:sdt>
    <w:p w14:paraId="044719F9" w14:textId="7A4AF489" w:rsidR="002D6EB1" w:rsidRDefault="002D6EB1" w:rsidP="002D6EB1">
      <w:pPr>
        <w:spacing w:after="0"/>
        <w:jc w:val="center"/>
      </w:pPr>
    </w:p>
    <w:p w14:paraId="36BC218D" w14:textId="77777777" w:rsidR="002D6EB1" w:rsidRDefault="002D6EB1" w:rsidP="002D6EB1">
      <w:r>
        <w:rPr>
          <w:b/>
          <w:bCs/>
        </w:rPr>
        <w:t>Presentation</w:t>
      </w:r>
      <w:r>
        <w:t>:</w:t>
      </w:r>
    </w:p>
    <w:p w14:paraId="6A5FEB9F" w14:textId="77777777" w:rsidR="002D6EB1" w:rsidRDefault="002D6EB1" w:rsidP="002D6EB1">
      <w:pPr>
        <w:numPr>
          <w:ilvl w:val="0"/>
          <w:numId w:val="35"/>
        </w:numPr>
        <w:spacing w:line="256" w:lineRule="auto"/>
      </w:pPr>
      <w:r>
        <w:rPr>
          <w:b/>
          <w:bCs/>
        </w:rPr>
        <w:t>All databases your group discussed with who thought of them</w:t>
      </w:r>
      <w:r>
        <w:t>:</w:t>
      </w:r>
    </w:p>
    <w:p w14:paraId="7CDF24F3" w14:textId="77777777" w:rsidR="002D6EB1" w:rsidRDefault="002D6EB1" w:rsidP="002D6EB1">
      <w:pPr>
        <w:numPr>
          <w:ilvl w:val="1"/>
          <w:numId w:val="35"/>
        </w:numPr>
        <w:spacing w:line="256" w:lineRule="auto"/>
      </w:pPr>
      <w:r>
        <w:t>Database for Outside Alive Farms (Suggested by Max)</w:t>
      </w:r>
    </w:p>
    <w:p w14:paraId="17997797" w14:textId="77777777" w:rsidR="002D6EB1" w:rsidRDefault="002D6EB1" w:rsidP="002D6EB1">
      <w:pPr>
        <w:numPr>
          <w:ilvl w:val="1"/>
          <w:numId w:val="35"/>
        </w:numPr>
        <w:spacing w:line="256" w:lineRule="auto"/>
      </w:pPr>
      <w:r>
        <w:t>Database for Local Artisans' Directory (Suggested by Thomas)</w:t>
      </w:r>
    </w:p>
    <w:p w14:paraId="758D9253" w14:textId="77777777" w:rsidR="002D6EB1" w:rsidRDefault="002D6EB1" w:rsidP="002D6EB1">
      <w:pPr>
        <w:numPr>
          <w:ilvl w:val="1"/>
          <w:numId w:val="35"/>
        </w:numPr>
        <w:spacing w:line="256" w:lineRule="auto"/>
      </w:pPr>
      <w:r>
        <w:t>Database for City-wide Recycling Points (Suggested by Max)</w:t>
      </w:r>
    </w:p>
    <w:p w14:paraId="53337C60" w14:textId="77777777" w:rsidR="002D6EB1" w:rsidRDefault="002D6EB1" w:rsidP="002D6EB1">
      <w:pPr>
        <w:numPr>
          <w:ilvl w:val="0"/>
          <w:numId w:val="35"/>
        </w:numPr>
        <w:spacing w:line="256" w:lineRule="auto"/>
      </w:pPr>
      <w:r>
        <w:rPr>
          <w:b/>
          <w:bCs/>
        </w:rPr>
        <w:t>Reasons for choosing or not choosing each one</w:t>
      </w:r>
      <w:r>
        <w:t>:</w:t>
      </w:r>
    </w:p>
    <w:p w14:paraId="79376363" w14:textId="77777777" w:rsidR="002D6EB1" w:rsidRDefault="002D6EB1" w:rsidP="002D6EB1">
      <w:pPr>
        <w:numPr>
          <w:ilvl w:val="1"/>
          <w:numId w:val="35"/>
        </w:numPr>
        <w:spacing w:line="256" w:lineRule="auto"/>
      </w:pPr>
      <w:r>
        <w:t>Database for Outside Alive Farms: Chosen because Max has direct access to the farm, understands its operations, and believes it would benefit from a structured database system.</w:t>
      </w:r>
    </w:p>
    <w:p w14:paraId="5CECB81C" w14:textId="77777777" w:rsidR="002D6EB1" w:rsidRDefault="002D6EB1" w:rsidP="002D6EB1">
      <w:pPr>
        <w:numPr>
          <w:ilvl w:val="1"/>
          <w:numId w:val="35"/>
        </w:numPr>
        <w:spacing w:line="256" w:lineRule="auto"/>
      </w:pPr>
      <w:r>
        <w:t>The reason why he chose this is because he has direct access to the farm, understands its operations, and believes it could benefit from a structured database system. </w:t>
      </w:r>
    </w:p>
    <w:p w14:paraId="006000CA" w14:textId="77777777" w:rsidR="002D6EB1" w:rsidRDefault="002D6EB1" w:rsidP="002D6EB1">
      <w:pPr>
        <w:pStyle w:val="ListParagraph"/>
        <w:numPr>
          <w:ilvl w:val="1"/>
          <w:numId w:val="35"/>
        </w:numPr>
        <w:spacing w:line="256" w:lineRule="auto"/>
      </w:pPr>
      <w:r>
        <w:t xml:space="preserve">This would be a geo-tagged database of all recycling points within the city, giving detail </w:t>
      </w:r>
      <w:proofErr w:type="gramStart"/>
      <w:r>
        <w:t>what materials</w:t>
      </w:r>
      <w:proofErr w:type="gramEnd"/>
      <w:r>
        <w:t xml:space="preserve"> each recycling facility point accepts, hours of operations, and user reviews. This could encourage and streamline recycling efforts amongst the residents.</w:t>
      </w:r>
    </w:p>
    <w:p w14:paraId="7E0AE719" w14:textId="77777777" w:rsidR="002D6EB1" w:rsidRDefault="002D6EB1" w:rsidP="002D6EB1">
      <w:pPr>
        <w:numPr>
          <w:ilvl w:val="0"/>
          <w:numId w:val="35"/>
        </w:numPr>
        <w:spacing w:line="256" w:lineRule="auto"/>
      </w:pPr>
      <w:r>
        <w:rPr>
          <w:b/>
          <w:bCs/>
        </w:rPr>
        <w:t>Why choose the one for the project</w:t>
      </w:r>
      <w:r>
        <w:t xml:space="preserve">: </w:t>
      </w:r>
    </w:p>
    <w:p w14:paraId="0350A040" w14:textId="77777777" w:rsidR="002D6EB1" w:rsidRDefault="002D6EB1" w:rsidP="002D6EB1">
      <w:pPr>
        <w:numPr>
          <w:ilvl w:val="1"/>
          <w:numId w:val="35"/>
        </w:numPr>
        <w:spacing w:line="256" w:lineRule="auto"/>
      </w:pPr>
      <w:r>
        <w:t>We chose the database for Outside Alive Farms due to its practical application. Max has direct ties with the farm, which will facilitate information gathering, and there's a real opportunity to implement and see tangible benefits from our project.</w:t>
      </w:r>
    </w:p>
    <w:p w14:paraId="472063FB" w14:textId="77777777" w:rsidR="002D6EB1" w:rsidRDefault="002D6EB1" w:rsidP="002D6EB1">
      <w:pPr>
        <w:numPr>
          <w:ilvl w:val="1"/>
          <w:numId w:val="35"/>
        </w:numPr>
        <w:spacing w:line="256" w:lineRule="auto"/>
      </w:pPr>
      <w:r>
        <w:t>While the idea promotes local artisans and is community-focused, it would require extensive research and permissions from each artisan to list their details. This could be time-consuming and might not be feasible within the given timeframe.</w:t>
      </w:r>
    </w:p>
    <w:p w14:paraId="40A87EE2" w14:textId="77777777" w:rsidR="002D6EB1" w:rsidRDefault="002D6EB1" w:rsidP="002D6EB1">
      <w:pPr>
        <w:numPr>
          <w:ilvl w:val="1"/>
          <w:numId w:val="35"/>
        </w:numPr>
        <w:spacing w:line="256" w:lineRule="auto"/>
      </w:pPr>
      <w:r>
        <w:t>While the idea promotes sustainability, gathering accurate and up-to-date data for every recycling point in the city might be a challenge. Additionally, maintaining the database would require regular updates which might not be sustainable post-project.</w:t>
      </w:r>
    </w:p>
    <w:p w14:paraId="1B1887C2" w14:textId="77777777" w:rsidR="002D6EB1" w:rsidRDefault="002D6EB1" w:rsidP="002D6EB1">
      <w:pPr>
        <w:ind w:left="360"/>
      </w:pPr>
    </w:p>
    <w:p w14:paraId="171CE749" w14:textId="77777777" w:rsidR="002D6EB1" w:rsidRDefault="002D6EB1" w:rsidP="002D6EB1">
      <w:pPr>
        <w:spacing w:after="0"/>
        <w:jc w:val="center"/>
      </w:pPr>
      <w:r>
        <w:pict w14:anchorId="5BE86F3E">
          <v:rect id="_x0000_i1026" style="width:468pt;height:.6pt" o:hralign="center" o:hrstd="t" o:hrnoshade="t" o:hr="t" fillcolor="#d1d5db" stroked="f"/>
        </w:pict>
      </w:r>
    </w:p>
    <w:p w14:paraId="4AE18BC6" w14:textId="77777777" w:rsidR="002D6EB1" w:rsidRDefault="002D6EB1" w:rsidP="002D6EB1">
      <w:r>
        <w:rPr>
          <w:b/>
          <w:bCs/>
        </w:rPr>
        <w:t>Documentation</w:t>
      </w:r>
      <w:r>
        <w:t>:</w:t>
      </w:r>
    </w:p>
    <w:p w14:paraId="49BC03DF" w14:textId="77777777" w:rsidR="002D6EB1" w:rsidRDefault="002D6EB1" w:rsidP="002D6EB1">
      <w:pPr>
        <w:numPr>
          <w:ilvl w:val="0"/>
          <w:numId w:val="36"/>
        </w:numPr>
        <w:spacing w:line="256" w:lineRule="auto"/>
      </w:pPr>
      <w:r>
        <w:rPr>
          <w:b/>
          <w:bCs/>
        </w:rPr>
        <w:t>Person responsible for the documentation</w:t>
      </w:r>
      <w:r>
        <w:t>: Thomas</w:t>
      </w:r>
    </w:p>
    <w:p w14:paraId="30343491" w14:textId="6CA3486D" w:rsidR="00942BB7" w:rsidRPr="002D6EB1" w:rsidRDefault="002D6EB1" w:rsidP="002D6EB1">
      <w:pPr>
        <w:numPr>
          <w:ilvl w:val="0"/>
          <w:numId w:val="36"/>
        </w:numPr>
        <w:spacing w:line="256" w:lineRule="auto"/>
      </w:pPr>
      <w:r>
        <w:rPr>
          <w:b/>
          <w:bCs/>
        </w:rPr>
        <w:t>Person responsible for PowerPoint presentation</w:t>
      </w:r>
      <w:r>
        <w:t>: Max</w:t>
      </w:r>
    </w:p>
    <w:sectPr w:rsidR="00942BB7" w:rsidRPr="002D6EB1" w:rsidSect="00122F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3C2"/>
    <w:multiLevelType w:val="hybridMultilevel"/>
    <w:tmpl w:val="06D0BFDC"/>
    <w:lvl w:ilvl="0" w:tplc="08286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A1979"/>
    <w:multiLevelType w:val="multilevel"/>
    <w:tmpl w:val="B7C0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F796D"/>
    <w:multiLevelType w:val="multilevel"/>
    <w:tmpl w:val="2EF6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047936"/>
    <w:multiLevelType w:val="multilevel"/>
    <w:tmpl w:val="B854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5E3687"/>
    <w:multiLevelType w:val="hybridMultilevel"/>
    <w:tmpl w:val="4906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12F3F"/>
    <w:multiLevelType w:val="multilevel"/>
    <w:tmpl w:val="836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63207F"/>
    <w:multiLevelType w:val="multilevel"/>
    <w:tmpl w:val="E26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E5509D"/>
    <w:multiLevelType w:val="multilevel"/>
    <w:tmpl w:val="9620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713AB"/>
    <w:multiLevelType w:val="multilevel"/>
    <w:tmpl w:val="6CE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026C12"/>
    <w:multiLevelType w:val="multilevel"/>
    <w:tmpl w:val="9AA8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1127ED"/>
    <w:multiLevelType w:val="multilevel"/>
    <w:tmpl w:val="D12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C141D7"/>
    <w:multiLevelType w:val="multilevel"/>
    <w:tmpl w:val="1702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2A567A"/>
    <w:multiLevelType w:val="multilevel"/>
    <w:tmpl w:val="933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853831"/>
    <w:multiLevelType w:val="multilevel"/>
    <w:tmpl w:val="F38A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8D3A21"/>
    <w:multiLevelType w:val="multilevel"/>
    <w:tmpl w:val="A0E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227C35"/>
    <w:multiLevelType w:val="hybridMultilevel"/>
    <w:tmpl w:val="99B2C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3540FA"/>
    <w:multiLevelType w:val="multilevel"/>
    <w:tmpl w:val="DF88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16B13"/>
    <w:multiLevelType w:val="hybridMultilevel"/>
    <w:tmpl w:val="0C74F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164515"/>
    <w:multiLevelType w:val="multilevel"/>
    <w:tmpl w:val="0428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8D1827"/>
    <w:multiLevelType w:val="multilevel"/>
    <w:tmpl w:val="9876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976A0B"/>
    <w:multiLevelType w:val="multilevel"/>
    <w:tmpl w:val="0FAC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CD4ECF"/>
    <w:multiLevelType w:val="multilevel"/>
    <w:tmpl w:val="273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9F3F18"/>
    <w:multiLevelType w:val="multilevel"/>
    <w:tmpl w:val="7CAE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437373"/>
    <w:multiLevelType w:val="multilevel"/>
    <w:tmpl w:val="8468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A44CF6"/>
    <w:multiLevelType w:val="multilevel"/>
    <w:tmpl w:val="718A2E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F3240F"/>
    <w:multiLevelType w:val="multilevel"/>
    <w:tmpl w:val="129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724603"/>
    <w:multiLevelType w:val="multilevel"/>
    <w:tmpl w:val="44C2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D31FD8"/>
    <w:multiLevelType w:val="multilevel"/>
    <w:tmpl w:val="A19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726195"/>
    <w:multiLevelType w:val="multilevel"/>
    <w:tmpl w:val="A04E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015908"/>
    <w:multiLevelType w:val="multilevel"/>
    <w:tmpl w:val="819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672255"/>
    <w:multiLevelType w:val="multilevel"/>
    <w:tmpl w:val="A09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A34F91"/>
    <w:multiLevelType w:val="multilevel"/>
    <w:tmpl w:val="8D98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F669B6"/>
    <w:multiLevelType w:val="hybridMultilevel"/>
    <w:tmpl w:val="A0E609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B71E6"/>
    <w:multiLevelType w:val="hybridMultilevel"/>
    <w:tmpl w:val="A0E60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A3D90"/>
    <w:multiLevelType w:val="multilevel"/>
    <w:tmpl w:val="E60A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A746AB"/>
    <w:multiLevelType w:val="multilevel"/>
    <w:tmpl w:val="B00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842909">
    <w:abstractNumId w:val="15"/>
  </w:num>
  <w:num w:numId="2" w16cid:durableId="479882944">
    <w:abstractNumId w:val="0"/>
  </w:num>
  <w:num w:numId="3" w16cid:durableId="800657246">
    <w:abstractNumId w:val="5"/>
  </w:num>
  <w:num w:numId="4" w16cid:durableId="790439747">
    <w:abstractNumId w:val="31"/>
  </w:num>
  <w:num w:numId="5" w16cid:durableId="1726298499">
    <w:abstractNumId w:val="2"/>
  </w:num>
  <w:num w:numId="6" w16cid:durableId="359015448">
    <w:abstractNumId w:val="26"/>
  </w:num>
  <w:num w:numId="7" w16cid:durableId="1739787538">
    <w:abstractNumId w:val="29"/>
  </w:num>
  <w:num w:numId="8" w16cid:durableId="183252094">
    <w:abstractNumId w:val="35"/>
  </w:num>
  <w:num w:numId="9" w16cid:durableId="250745399">
    <w:abstractNumId w:val="7"/>
  </w:num>
  <w:num w:numId="10" w16cid:durableId="218782750">
    <w:abstractNumId w:val="11"/>
  </w:num>
  <w:num w:numId="11" w16cid:durableId="1825195706">
    <w:abstractNumId w:val="10"/>
  </w:num>
  <w:num w:numId="12" w16cid:durableId="143788164">
    <w:abstractNumId w:val="25"/>
  </w:num>
  <w:num w:numId="13" w16cid:durableId="1939366658">
    <w:abstractNumId w:val="8"/>
  </w:num>
  <w:num w:numId="14" w16cid:durableId="52582997">
    <w:abstractNumId w:val="14"/>
  </w:num>
  <w:num w:numId="15" w16cid:durableId="1168986154">
    <w:abstractNumId w:val="13"/>
  </w:num>
  <w:num w:numId="16" w16cid:durableId="717700494">
    <w:abstractNumId w:val="16"/>
  </w:num>
  <w:num w:numId="17" w16cid:durableId="535894389">
    <w:abstractNumId w:val="18"/>
  </w:num>
  <w:num w:numId="18" w16cid:durableId="1219706991">
    <w:abstractNumId w:val="22"/>
  </w:num>
  <w:num w:numId="19" w16cid:durableId="466631929">
    <w:abstractNumId w:val="12"/>
  </w:num>
  <w:num w:numId="20" w16cid:durableId="1265916541">
    <w:abstractNumId w:val="28"/>
  </w:num>
  <w:num w:numId="21" w16cid:durableId="810557464">
    <w:abstractNumId w:val="19"/>
  </w:num>
  <w:num w:numId="22" w16cid:durableId="1842810833">
    <w:abstractNumId w:val="21"/>
  </w:num>
  <w:num w:numId="23" w16cid:durableId="1748965186">
    <w:abstractNumId w:val="6"/>
  </w:num>
  <w:num w:numId="24" w16cid:durableId="1929922352">
    <w:abstractNumId w:val="27"/>
  </w:num>
  <w:num w:numId="25" w16cid:durableId="1042050347">
    <w:abstractNumId w:val="34"/>
  </w:num>
  <w:num w:numId="26" w16cid:durableId="1294749324">
    <w:abstractNumId w:val="30"/>
  </w:num>
  <w:num w:numId="27" w16cid:durableId="335959083">
    <w:abstractNumId w:val="3"/>
  </w:num>
  <w:num w:numId="28" w16cid:durableId="1941790290">
    <w:abstractNumId w:val="9"/>
  </w:num>
  <w:num w:numId="29" w16cid:durableId="1950970462">
    <w:abstractNumId w:val="24"/>
  </w:num>
  <w:num w:numId="30" w16cid:durableId="1170877421">
    <w:abstractNumId w:val="33"/>
  </w:num>
  <w:num w:numId="31" w16cid:durableId="531309841">
    <w:abstractNumId w:val="17"/>
  </w:num>
  <w:num w:numId="32" w16cid:durableId="1177623000">
    <w:abstractNumId w:val="32"/>
  </w:num>
  <w:num w:numId="33" w16cid:durableId="1372000873">
    <w:abstractNumId w:val="4"/>
  </w:num>
  <w:num w:numId="34" w16cid:durableId="9280774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405613465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738006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78"/>
    <w:rsid w:val="000662BD"/>
    <w:rsid w:val="000A0BE3"/>
    <w:rsid w:val="00122F82"/>
    <w:rsid w:val="00241FC8"/>
    <w:rsid w:val="00264D78"/>
    <w:rsid w:val="00280050"/>
    <w:rsid w:val="002D6EB1"/>
    <w:rsid w:val="00371992"/>
    <w:rsid w:val="003C147E"/>
    <w:rsid w:val="00400B46"/>
    <w:rsid w:val="00445C01"/>
    <w:rsid w:val="0053632E"/>
    <w:rsid w:val="00552C9D"/>
    <w:rsid w:val="005E4D97"/>
    <w:rsid w:val="005F74A2"/>
    <w:rsid w:val="00601F27"/>
    <w:rsid w:val="00697142"/>
    <w:rsid w:val="00713578"/>
    <w:rsid w:val="00741F0D"/>
    <w:rsid w:val="007A5B22"/>
    <w:rsid w:val="007E6FF7"/>
    <w:rsid w:val="00815EBA"/>
    <w:rsid w:val="00864DF2"/>
    <w:rsid w:val="008A182B"/>
    <w:rsid w:val="008A335F"/>
    <w:rsid w:val="00942BB7"/>
    <w:rsid w:val="00997AC0"/>
    <w:rsid w:val="009F23D8"/>
    <w:rsid w:val="009F24BE"/>
    <w:rsid w:val="00A61644"/>
    <w:rsid w:val="00B14F9A"/>
    <w:rsid w:val="00B9537F"/>
    <w:rsid w:val="00C76F90"/>
    <w:rsid w:val="00CB2092"/>
    <w:rsid w:val="00DA6F1A"/>
    <w:rsid w:val="00DE34F6"/>
    <w:rsid w:val="00EA5099"/>
    <w:rsid w:val="00EC45D5"/>
    <w:rsid w:val="00F2722E"/>
    <w:rsid w:val="00F87D5F"/>
    <w:rsid w:val="00FF31B0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790"/>
  <w15:chartTrackingRefBased/>
  <w15:docId w15:val="{BF6FED75-67D6-43A7-84FC-3A16B7D7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78"/>
  </w:style>
  <w:style w:type="paragraph" w:styleId="Heading1">
    <w:name w:val="heading 1"/>
    <w:basedOn w:val="Normal"/>
    <w:next w:val="Normal"/>
    <w:link w:val="Heading1Char"/>
    <w:uiPriority w:val="9"/>
    <w:qFormat/>
    <w:rsid w:val="00B14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2F8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2F8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A1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5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80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00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8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2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wo\OneDrive\Documents\Custom%20Office%20Templates\Wolf_Ch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72ED6-288B-4B7E-B5DA-C8007653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Wolf_Ch1 Template.dotx</Template>
  <TotalTime>134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Practace Exersizes</vt:lpstr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Vince's Vinyl Database</dc:title>
  <dc:subject/>
  <dc:creator>Thomas Wolf</dc:creator>
  <cp:keywords/>
  <dc:description/>
  <cp:lastModifiedBy>Wolf, Thomas</cp:lastModifiedBy>
  <cp:revision>27</cp:revision>
  <dcterms:created xsi:type="dcterms:W3CDTF">2023-08-30T17:08:00Z</dcterms:created>
  <dcterms:modified xsi:type="dcterms:W3CDTF">2023-10-23T16:41:00Z</dcterms:modified>
</cp:coreProperties>
</file>