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id w:val="210933939"/>
        <w:docPartObj>
          <w:docPartGallery w:val="Cover Pages"/>
          <w:docPartUnique/>
        </w:docPartObj>
      </w:sdtPr>
      <w:sdtEndPr/>
      <w:sdtContent>
        <w:p w14:paraId="077B9EFE" w14:textId="77777777" w:rsidR="00122F82" w:rsidRPr="00280050" w:rsidRDefault="00122F82" w:rsidP="00280050">
          <w:pPr>
            <w:rPr>
              <w:color w:val="000000" w:themeColor="text1"/>
            </w:rPr>
          </w:pPr>
          <w:r w:rsidRPr="00280050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C09DF6" wp14:editId="6478D3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4F4F5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80050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B016F" wp14:editId="6052B9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0456D" w14:textId="77777777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Thomas Wolf</w:t>
                                </w:r>
                              </w:p>
                              <w:p w14:paraId="63843FD6" w14:textId="77777777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CPT242 – H02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91DB64" w14:textId="77777777" w:rsidR="00122F82" w:rsidRDefault="00122F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D9A85AF" w14:textId="77777777" w:rsidR="00122F82" w:rsidRDefault="00122F8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A5B01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550456D" w14:textId="77777777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Thomas Wolf</w:t>
                          </w:r>
                        </w:p>
                        <w:p w14:paraId="63843FD6" w14:textId="77777777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CPT242 – H02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91DB64" w14:textId="77777777" w:rsidR="00122F82" w:rsidRDefault="00122F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D9A85AF" w14:textId="77777777" w:rsidR="00122F82" w:rsidRDefault="00122F8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80050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68926" wp14:editId="0A187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33F2F" w14:textId="4652EB5A" w:rsidR="00122F82" w:rsidRDefault="00C772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52C9D" w:rsidRPr="00552C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Vince's Vinyl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0BC572" w14:textId="77777777" w:rsidR="00122F82" w:rsidRDefault="00122F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96892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6333F2F" w14:textId="4652EB5A" w:rsidR="00122F82" w:rsidRDefault="00C772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52C9D" w:rsidRPr="00552C9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Vince's Vinyl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0BC572" w14:textId="77777777" w:rsidR="00122F82" w:rsidRDefault="00122F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6C2EDE" w14:textId="77777777" w:rsidR="00B14F9A" w:rsidRPr="00280050" w:rsidRDefault="00122F82" w:rsidP="00280050">
          <w:pPr>
            <w:pStyle w:val="Heading1"/>
            <w:rPr>
              <w:color w:val="000000" w:themeColor="text1"/>
            </w:rPr>
          </w:pPr>
          <w:r w:rsidRPr="00280050">
            <w:rPr>
              <w:color w:val="000000" w:themeColor="text1"/>
            </w:rPr>
            <w:br w:type="page"/>
          </w:r>
        </w:p>
      </w:sdtContent>
    </w:sdt>
    <w:p w14:paraId="681AF60A" w14:textId="0DBA7763" w:rsidR="00B14F9A" w:rsidRPr="00280050" w:rsidRDefault="00B14F9A" w:rsidP="00280050">
      <w:pPr>
        <w:spacing w:after="300" w:line="24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280050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14:ligatures w14:val="none"/>
        </w:rPr>
        <w:lastRenderedPageBreak/>
        <w:t>Documentation for Vince's Vinyl Database Management System</w:t>
      </w:r>
    </w:p>
    <w:p w14:paraId="3ED61D9A" w14:textId="30328157" w:rsidR="00EA5099" w:rsidRPr="00280050" w:rsidRDefault="00B14F9A" w:rsidP="00280050">
      <w:pPr>
        <w:pStyle w:val="Heading1"/>
        <w:rPr>
          <w:color w:val="000000" w:themeColor="text1"/>
        </w:rPr>
      </w:pPr>
      <w:r w:rsidRPr="00280050">
        <w:rPr>
          <w:color w:val="000000" w:themeColor="text1"/>
        </w:rPr>
        <w:t xml:space="preserve">Note </w:t>
      </w:r>
      <w:r w:rsidR="000F36FB">
        <w:rPr>
          <w:color w:val="000000" w:themeColor="text1"/>
        </w:rPr>
        <w:t>7</w:t>
      </w:r>
    </w:p>
    <w:p w14:paraId="18565F3D" w14:textId="4658381F" w:rsidR="00B14F9A" w:rsidRDefault="00B14F9A" w:rsidP="00280050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2800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Date: </w:t>
      </w:r>
      <w:r w:rsidR="000F36F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October 15, 2023</w:t>
      </w:r>
    </w:p>
    <w:p w14:paraId="30343491" w14:textId="42FCC042" w:rsidR="00942BB7" w:rsidRDefault="000F36FB" w:rsidP="000F36FB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T</w:t>
      </w:r>
      <w:r w:rsidRPr="000F36FB">
        <w:rPr>
          <w:rFonts w:ascii="Segoe UI" w:hAnsi="Segoe UI" w:cs="Segoe UI"/>
          <w:color w:val="000000" w:themeColor="text1"/>
        </w:rPr>
        <w:t>hree simple SELECTs with various WHERE criteria.</w:t>
      </w:r>
    </w:p>
    <w:p w14:paraId="43033FDE" w14:textId="4959BD09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12B5EF38" wp14:editId="2808F818">
            <wp:extent cx="3025471" cy="1914192"/>
            <wp:effectExtent l="0" t="0" r="3810" b="0"/>
            <wp:docPr id="933799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997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461" cy="19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C8E" w14:textId="2FE4F61C" w:rsidR="000F36FB" w:rsidRDefault="000F36FB" w:rsidP="000F36FB">
      <w:pPr>
        <w:spacing w:after="0" w:line="240" w:lineRule="auto"/>
        <w:ind w:left="720" w:firstLine="72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21A36005" w14:textId="77777777" w:rsidR="000F36FB" w:rsidRDefault="000F36FB" w:rsidP="000F36FB">
      <w:pPr>
        <w:spacing w:after="0" w:line="240" w:lineRule="auto"/>
        <w:ind w:left="720" w:firstLine="720"/>
        <w:rPr>
          <w:rFonts w:ascii="Segoe UI" w:hAnsi="Segoe UI" w:cs="Segoe UI"/>
          <w:color w:val="000000" w:themeColor="text1"/>
        </w:rPr>
      </w:pPr>
    </w:p>
    <w:p w14:paraId="2361A9AF" w14:textId="6A1EAA06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356DA34A" wp14:editId="3C240DF5">
            <wp:extent cx="2990436" cy="2207629"/>
            <wp:effectExtent l="0" t="0" r="635" b="2540"/>
            <wp:docPr id="2046708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084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325" cy="22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E8FB" w14:textId="3C0F832E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177ABBAB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371962E6" w14:textId="43478890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A4EE7D6" wp14:editId="33C5A467">
            <wp:extent cx="3037398" cy="2215807"/>
            <wp:effectExtent l="0" t="0" r="0" b="0"/>
            <wp:docPr id="1765904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44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208" cy="22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F22E" w14:textId="139702B6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39D90D3A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1E6542E2" w14:textId="0ED88015" w:rsidR="000F36FB" w:rsidRDefault="000F36FB" w:rsidP="000F36FB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T</w:t>
      </w:r>
      <w:r w:rsidRPr="000F36FB">
        <w:rPr>
          <w:rFonts w:ascii="Segoe UI" w:hAnsi="Segoe UI" w:cs="Segoe UI"/>
          <w:color w:val="000000" w:themeColor="text1"/>
        </w:rPr>
        <w:t xml:space="preserve">hree queries using aggregate </w:t>
      </w:r>
      <w:r>
        <w:rPr>
          <w:rFonts w:ascii="Segoe UI" w:hAnsi="Segoe UI" w:cs="Segoe UI"/>
          <w:color w:val="000000" w:themeColor="text1"/>
        </w:rPr>
        <w:t>functions.</w:t>
      </w:r>
    </w:p>
    <w:p w14:paraId="5AEA3F85" w14:textId="27FE9563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6CB5AE56" wp14:editId="0AD62460">
            <wp:extent cx="3013544" cy="2145235"/>
            <wp:effectExtent l="0" t="0" r="0" b="7620"/>
            <wp:docPr id="281771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711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027" cy="21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F6F6" w14:textId="155CC1E1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01803373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223DB6D1" w14:textId="2FC0E9D6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16D78C17" wp14:editId="5AFB78D0">
            <wp:extent cx="3006331" cy="2313830"/>
            <wp:effectExtent l="0" t="0" r="3810" b="0"/>
            <wp:docPr id="810926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265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188" cy="23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344F" w14:textId="6E067CCD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474C46F3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259A8E03" w14:textId="29459CE8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EA13E21" wp14:editId="4BE881B0">
            <wp:extent cx="3083119" cy="2242268"/>
            <wp:effectExtent l="0" t="0" r="3175" b="5715"/>
            <wp:docPr id="1200670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705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792" cy="22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A10E" w14:textId="0627EC9D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50C3E8EA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3D652FA3" w14:textId="6C577B83" w:rsidR="000F36FB" w:rsidRDefault="000F36FB" w:rsidP="000F36FB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T</w:t>
      </w:r>
      <w:r w:rsidRPr="000F36FB">
        <w:rPr>
          <w:rFonts w:ascii="Segoe UI" w:hAnsi="Segoe UI" w:cs="Segoe UI"/>
          <w:color w:val="000000" w:themeColor="text1"/>
        </w:rPr>
        <w:t>wo queries that use joins.</w:t>
      </w:r>
    </w:p>
    <w:p w14:paraId="1131C0E8" w14:textId="2E54D346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0739F91A" wp14:editId="3EEB5E14">
            <wp:extent cx="5039329" cy="2234317"/>
            <wp:effectExtent l="0" t="0" r="0" b="0"/>
            <wp:docPr id="200478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83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365" cy="225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18CC" w14:textId="0E9531D2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0846CF5D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331E63E4" w14:textId="1A51E47D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52B76042" wp14:editId="062B351C">
            <wp:extent cx="5088835" cy="1771306"/>
            <wp:effectExtent l="0" t="0" r="0" b="635"/>
            <wp:docPr id="1443955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59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1001" cy="17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60F0" w14:textId="2FA15E3B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3F9ADBC7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53C7B091" w14:textId="2E3268C4" w:rsidR="000F36FB" w:rsidRDefault="000F36FB" w:rsidP="000F36FB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T</w:t>
      </w:r>
      <w:r w:rsidRPr="000F36FB">
        <w:rPr>
          <w:rFonts w:ascii="Segoe UI" w:hAnsi="Segoe UI" w:cs="Segoe UI"/>
          <w:color w:val="000000" w:themeColor="text1"/>
        </w:rPr>
        <w:t>hree INSERT statements</w:t>
      </w:r>
      <w:r>
        <w:rPr>
          <w:rFonts w:ascii="Segoe UI" w:hAnsi="Segoe UI" w:cs="Segoe UI"/>
          <w:color w:val="000000" w:themeColor="text1"/>
        </w:rPr>
        <w:t>.</w:t>
      </w:r>
    </w:p>
    <w:p w14:paraId="51888A32" w14:textId="647273BF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5CF409A" wp14:editId="39E2EF07">
            <wp:extent cx="5453233" cy="1399430"/>
            <wp:effectExtent l="0" t="0" r="0" b="0"/>
            <wp:docPr id="249306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0643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556" cy="14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6EB7" w14:textId="3C1313AD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42E6A3DF" wp14:editId="43189E52">
            <wp:extent cx="3673503" cy="2557716"/>
            <wp:effectExtent l="0" t="0" r="3175" b="0"/>
            <wp:docPr id="1651057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5751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790" cy="25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B73A" w14:textId="6B17C2F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7562BB6C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45983831" w14:textId="3FC54503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0DF553D1" wp14:editId="2C5214F8">
            <wp:extent cx="3609892" cy="1586690"/>
            <wp:effectExtent l="0" t="0" r="0" b="0"/>
            <wp:docPr id="1781390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901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2124" cy="159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9D67" w14:textId="6A62ACAB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68701DF" wp14:editId="46803695">
            <wp:extent cx="3383461" cy="3131157"/>
            <wp:effectExtent l="0" t="0" r="7620" b="0"/>
            <wp:docPr id="84304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4335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6804" cy="3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AB30" w14:textId="17768C44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3DAF5641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4E402252" w14:textId="4E1C78F4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35590361" wp14:editId="107565A6">
            <wp:extent cx="4460682" cy="1211437"/>
            <wp:effectExtent l="0" t="0" r="0" b="8255"/>
            <wp:docPr id="1193052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520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0496" cy="12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B768" w14:textId="53463296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470F8F31" wp14:editId="079C378E">
            <wp:extent cx="3081130" cy="2464904"/>
            <wp:effectExtent l="0" t="0" r="5080" b="0"/>
            <wp:docPr id="39710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69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0332" cy="24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1A24" w14:textId="380F243E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47F824D6" w14:textId="77777777" w:rsidR="000F36FB" w:rsidRDefault="000F36FB" w:rsidP="000F36FB">
      <w:pPr>
        <w:spacing w:after="0" w:line="240" w:lineRule="auto"/>
        <w:rPr>
          <w:rFonts w:ascii="Segoe UI" w:hAnsi="Segoe UI" w:cs="Segoe UI"/>
          <w:color w:val="000000" w:themeColor="text1"/>
        </w:rPr>
      </w:pPr>
    </w:p>
    <w:p w14:paraId="15D0B0B5" w14:textId="06F65E9B" w:rsidR="000F36FB" w:rsidRDefault="000F36FB" w:rsidP="000F36FB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T</w:t>
      </w:r>
      <w:r w:rsidRPr="000F36FB">
        <w:rPr>
          <w:rFonts w:ascii="Segoe UI" w:hAnsi="Segoe UI" w:cs="Segoe UI"/>
          <w:color w:val="000000" w:themeColor="text1"/>
        </w:rPr>
        <w:t>wo UPDATEs and a DELETE</w:t>
      </w:r>
      <w:r>
        <w:rPr>
          <w:rFonts w:ascii="Segoe UI" w:hAnsi="Segoe UI" w:cs="Segoe UI"/>
          <w:color w:val="000000" w:themeColor="text1"/>
        </w:rPr>
        <w:t>.</w:t>
      </w:r>
    </w:p>
    <w:p w14:paraId="481C7B9E" w14:textId="62EEC32E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CC29E3D" wp14:editId="6FA2AE74">
            <wp:extent cx="3872285" cy="1632639"/>
            <wp:effectExtent l="0" t="0" r="0" b="5715"/>
            <wp:docPr id="209117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7485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4246" cy="16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3047" w14:textId="426FDD3F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58878736" wp14:editId="26D1AFB4">
            <wp:extent cx="3896139" cy="3101404"/>
            <wp:effectExtent l="0" t="0" r="9525" b="3810"/>
            <wp:docPr id="412969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691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4478" cy="31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8F9F" w14:textId="4A8DB783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79AB75B8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62FA8C02" w14:textId="15FA763B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4496842F" wp14:editId="1596CE5B">
            <wp:extent cx="3872230" cy="1647143"/>
            <wp:effectExtent l="0" t="0" r="0" b="0"/>
            <wp:docPr id="5778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9848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3845" cy="16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08D3" w14:textId="1905FE3D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5F72116" wp14:editId="4F616D5D">
            <wp:extent cx="3888188" cy="2109840"/>
            <wp:effectExtent l="0" t="0" r="0" b="5080"/>
            <wp:docPr id="1479340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4050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671" cy="21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B896" w14:textId="32D2335F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p w14:paraId="1CAFB9D4" w14:textId="77777777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</w:p>
    <w:p w14:paraId="5CCFAA81" w14:textId="41D075A3" w:rsidR="000F36FB" w:rsidRDefault="000F36FB" w:rsidP="000F36FB">
      <w:pPr>
        <w:pStyle w:val="ListParagraph"/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753DBE3C" wp14:editId="3AAC45C3">
            <wp:extent cx="3832529" cy="1619864"/>
            <wp:effectExtent l="0" t="0" r="0" b="0"/>
            <wp:docPr id="118575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517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9857" cy="16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B4C4" w14:textId="033F6BDE" w:rsid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3319C943" wp14:editId="797E3069">
            <wp:extent cx="3832225" cy="2651652"/>
            <wp:effectExtent l="0" t="0" r="0" b="0"/>
            <wp:docPr id="2047591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9101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9324" cy="265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9F1" w14:textId="2C5BC557" w:rsidR="000F36FB" w:rsidRPr="000F36FB" w:rsidRDefault="000F36FB" w:rsidP="000F36FB">
      <w:pPr>
        <w:pStyle w:val="ListParagraph"/>
        <w:spacing w:after="0" w:line="240" w:lineRule="auto"/>
        <w:ind w:left="144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Pass</w:t>
      </w:r>
    </w:p>
    <w:sectPr w:rsidR="000F36FB" w:rsidRPr="000F36FB" w:rsidSect="00122F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3C2"/>
    <w:multiLevelType w:val="hybridMultilevel"/>
    <w:tmpl w:val="06D0BFDC"/>
    <w:lvl w:ilvl="0" w:tplc="08286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F796D"/>
    <w:multiLevelType w:val="multilevel"/>
    <w:tmpl w:val="2EF6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47936"/>
    <w:multiLevelType w:val="multilevel"/>
    <w:tmpl w:val="B85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E3687"/>
    <w:multiLevelType w:val="hybridMultilevel"/>
    <w:tmpl w:val="4906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12F3F"/>
    <w:multiLevelType w:val="multilevel"/>
    <w:tmpl w:val="836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63207F"/>
    <w:multiLevelType w:val="multilevel"/>
    <w:tmpl w:val="E26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E5509D"/>
    <w:multiLevelType w:val="multilevel"/>
    <w:tmpl w:val="9620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713AB"/>
    <w:multiLevelType w:val="multilevel"/>
    <w:tmpl w:val="6CE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26C12"/>
    <w:multiLevelType w:val="multilevel"/>
    <w:tmpl w:val="9AA8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127ED"/>
    <w:multiLevelType w:val="multilevel"/>
    <w:tmpl w:val="D12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030306"/>
    <w:multiLevelType w:val="hybridMultilevel"/>
    <w:tmpl w:val="5D782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141D7"/>
    <w:multiLevelType w:val="multilevel"/>
    <w:tmpl w:val="1702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2A567A"/>
    <w:multiLevelType w:val="multilevel"/>
    <w:tmpl w:val="933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853831"/>
    <w:multiLevelType w:val="multilevel"/>
    <w:tmpl w:val="F38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8D3A21"/>
    <w:multiLevelType w:val="multilevel"/>
    <w:tmpl w:val="A0E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227C35"/>
    <w:multiLevelType w:val="hybridMultilevel"/>
    <w:tmpl w:val="99B2C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3540FA"/>
    <w:multiLevelType w:val="multilevel"/>
    <w:tmpl w:val="DF88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16B13"/>
    <w:multiLevelType w:val="hybridMultilevel"/>
    <w:tmpl w:val="0C74F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164515"/>
    <w:multiLevelType w:val="multilevel"/>
    <w:tmpl w:val="0428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8D1827"/>
    <w:multiLevelType w:val="multilevel"/>
    <w:tmpl w:val="987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CD4ECF"/>
    <w:multiLevelType w:val="multilevel"/>
    <w:tmpl w:val="273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9F3F18"/>
    <w:multiLevelType w:val="multilevel"/>
    <w:tmpl w:val="7CAE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A44CF6"/>
    <w:multiLevelType w:val="multilevel"/>
    <w:tmpl w:val="718A2E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F3240F"/>
    <w:multiLevelType w:val="multilevel"/>
    <w:tmpl w:val="129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724603"/>
    <w:multiLevelType w:val="multilevel"/>
    <w:tmpl w:val="44C2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D31FD8"/>
    <w:multiLevelType w:val="multilevel"/>
    <w:tmpl w:val="A19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AE7F72"/>
    <w:multiLevelType w:val="hybridMultilevel"/>
    <w:tmpl w:val="34A6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26195"/>
    <w:multiLevelType w:val="multilevel"/>
    <w:tmpl w:val="A04E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015908"/>
    <w:multiLevelType w:val="multilevel"/>
    <w:tmpl w:val="819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672255"/>
    <w:multiLevelType w:val="multilevel"/>
    <w:tmpl w:val="A09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A34F91"/>
    <w:multiLevelType w:val="multilevel"/>
    <w:tmpl w:val="8D9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F669B6"/>
    <w:multiLevelType w:val="hybridMultilevel"/>
    <w:tmpl w:val="A0E609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B71E6"/>
    <w:multiLevelType w:val="hybridMultilevel"/>
    <w:tmpl w:val="A0E60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A3D90"/>
    <w:multiLevelType w:val="multilevel"/>
    <w:tmpl w:val="E60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A746AB"/>
    <w:multiLevelType w:val="multilevel"/>
    <w:tmpl w:val="B00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42909">
    <w:abstractNumId w:val="15"/>
  </w:num>
  <w:num w:numId="2" w16cid:durableId="479882944">
    <w:abstractNumId w:val="0"/>
  </w:num>
  <w:num w:numId="3" w16cid:durableId="800657246">
    <w:abstractNumId w:val="4"/>
  </w:num>
  <w:num w:numId="4" w16cid:durableId="790439747">
    <w:abstractNumId w:val="30"/>
  </w:num>
  <w:num w:numId="5" w16cid:durableId="1726298499">
    <w:abstractNumId w:val="1"/>
  </w:num>
  <w:num w:numId="6" w16cid:durableId="359015448">
    <w:abstractNumId w:val="24"/>
  </w:num>
  <w:num w:numId="7" w16cid:durableId="1739787538">
    <w:abstractNumId w:val="28"/>
  </w:num>
  <w:num w:numId="8" w16cid:durableId="183252094">
    <w:abstractNumId w:val="34"/>
  </w:num>
  <w:num w:numId="9" w16cid:durableId="250745399">
    <w:abstractNumId w:val="6"/>
  </w:num>
  <w:num w:numId="10" w16cid:durableId="218782750">
    <w:abstractNumId w:val="11"/>
  </w:num>
  <w:num w:numId="11" w16cid:durableId="1825195706">
    <w:abstractNumId w:val="9"/>
  </w:num>
  <w:num w:numId="12" w16cid:durableId="143788164">
    <w:abstractNumId w:val="23"/>
  </w:num>
  <w:num w:numId="13" w16cid:durableId="1939366658">
    <w:abstractNumId w:val="7"/>
  </w:num>
  <w:num w:numId="14" w16cid:durableId="52582997">
    <w:abstractNumId w:val="14"/>
  </w:num>
  <w:num w:numId="15" w16cid:durableId="1168986154">
    <w:abstractNumId w:val="13"/>
  </w:num>
  <w:num w:numId="16" w16cid:durableId="717700494">
    <w:abstractNumId w:val="16"/>
  </w:num>
  <w:num w:numId="17" w16cid:durableId="535894389">
    <w:abstractNumId w:val="18"/>
  </w:num>
  <w:num w:numId="18" w16cid:durableId="1219706991">
    <w:abstractNumId w:val="21"/>
  </w:num>
  <w:num w:numId="19" w16cid:durableId="466631929">
    <w:abstractNumId w:val="12"/>
  </w:num>
  <w:num w:numId="20" w16cid:durableId="1265916541">
    <w:abstractNumId w:val="27"/>
  </w:num>
  <w:num w:numId="21" w16cid:durableId="810557464">
    <w:abstractNumId w:val="19"/>
  </w:num>
  <w:num w:numId="22" w16cid:durableId="1842810833">
    <w:abstractNumId w:val="20"/>
  </w:num>
  <w:num w:numId="23" w16cid:durableId="1748965186">
    <w:abstractNumId w:val="5"/>
  </w:num>
  <w:num w:numId="24" w16cid:durableId="1929922352">
    <w:abstractNumId w:val="25"/>
  </w:num>
  <w:num w:numId="25" w16cid:durableId="1042050347">
    <w:abstractNumId w:val="33"/>
  </w:num>
  <w:num w:numId="26" w16cid:durableId="1294749324">
    <w:abstractNumId w:val="29"/>
  </w:num>
  <w:num w:numId="27" w16cid:durableId="335959083">
    <w:abstractNumId w:val="2"/>
  </w:num>
  <w:num w:numId="28" w16cid:durableId="1941790290">
    <w:abstractNumId w:val="8"/>
  </w:num>
  <w:num w:numId="29" w16cid:durableId="1950970462">
    <w:abstractNumId w:val="22"/>
  </w:num>
  <w:num w:numId="30" w16cid:durableId="1170877421">
    <w:abstractNumId w:val="32"/>
  </w:num>
  <w:num w:numId="31" w16cid:durableId="531309841">
    <w:abstractNumId w:val="17"/>
  </w:num>
  <w:num w:numId="32" w16cid:durableId="1177623000">
    <w:abstractNumId w:val="31"/>
  </w:num>
  <w:num w:numId="33" w16cid:durableId="1372000873">
    <w:abstractNumId w:val="3"/>
  </w:num>
  <w:num w:numId="34" w16cid:durableId="247420809">
    <w:abstractNumId w:val="26"/>
  </w:num>
  <w:num w:numId="35" w16cid:durableId="2076975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78"/>
    <w:rsid w:val="000662BD"/>
    <w:rsid w:val="000A0BE3"/>
    <w:rsid w:val="000F36FB"/>
    <w:rsid w:val="00122F82"/>
    <w:rsid w:val="00241FC8"/>
    <w:rsid w:val="00280050"/>
    <w:rsid w:val="00371992"/>
    <w:rsid w:val="003C147E"/>
    <w:rsid w:val="00400B46"/>
    <w:rsid w:val="00445C01"/>
    <w:rsid w:val="0053632E"/>
    <w:rsid w:val="00552C9D"/>
    <w:rsid w:val="005E4D97"/>
    <w:rsid w:val="005F74A2"/>
    <w:rsid w:val="00601F27"/>
    <w:rsid w:val="00697142"/>
    <w:rsid w:val="00713578"/>
    <w:rsid w:val="00741F0D"/>
    <w:rsid w:val="007A5B22"/>
    <w:rsid w:val="007E6FF7"/>
    <w:rsid w:val="00815EBA"/>
    <w:rsid w:val="00864DF2"/>
    <w:rsid w:val="008A182B"/>
    <w:rsid w:val="008A335F"/>
    <w:rsid w:val="00942BB7"/>
    <w:rsid w:val="00997AC0"/>
    <w:rsid w:val="009F23D8"/>
    <w:rsid w:val="009F24BE"/>
    <w:rsid w:val="00A61644"/>
    <w:rsid w:val="00AD6520"/>
    <w:rsid w:val="00B14F9A"/>
    <w:rsid w:val="00B9537F"/>
    <w:rsid w:val="00C76F90"/>
    <w:rsid w:val="00C772D3"/>
    <w:rsid w:val="00CB2092"/>
    <w:rsid w:val="00DA6F1A"/>
    <w:rsid w:val="00DE34F6"/>
    <w:rsid w:val="00EA5099"/>
    <w:rsid w:val="00EC45D5"/>
    <w:rsid w:val="00F2722E"/>
    <w:rsid w:val="00F87D5F"/>
    <w:rsid w:val="00FF31B0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790"/>
  <w15:chartTrackingRefBased/>
  <w15:docId w15:val="{BF6FED75-67D6-43A7-84FC-3A16B7D7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78"/>
  </w:style>
  <w:style w:type="paragraph" w:styleId="Heading1">
    <w:name w:val="heading 1"/>
    <w:basedOn w:val="Normal"/>
    <w:next w:val="Normal"/>
    <w:link w:val="Heading1Char"/>
    <w:uiPriority w:val="9"/>
    <w:qFormat/>
    <w:rsid w:val="00B1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F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F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1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5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80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00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wo\OneDrive\Documents\Custom%20Office%20Templates\Wolf_Ch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72ED6-288B-4B7E-B5DA-C8007653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Wolf_Ch1 Template.dotx</Template>
  <TotalTime>173</TotalTime>
  <Pages>8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Practace Exersizes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Vince's Vinyl Database</dc:title>
  <dc:subject/>
  <dc:creator>Thomas Wolf</dc:creator>
  <cp:keywords/>
  <dc:description/>
  <cp:lastModifiedBy>Wolf, Thomas</cp:lastModifiedBy>
  <cp:revision>28</cp:revision>
  <dcterms:created xsi:type="dcterms:W3CDTF">2023-08-30T17:08:00Z</dcterms:created>
  <dcterms:modified xsi:type="dcterms:W3CDTF">2023-10-15T15:58:00Z</dcterms:modified>
</cp:coreProperties>
</file>