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00000" w:themeColor="text1"/>
          <w:sz w:val="32"/>
          <w:szCs w:val="32"/>
        </w:rPr>
        <w:id w:val="210933939"/>
        <w:docPartObj>
          <w:docPartGallery w:val="Cover Pages"/>
          <w:docPartUnique/>
        </w:docPartObj>
      </w:sdtPr>
      <w:sdtEndPr/>
      <w:sdtContent>
        <w:p w14:paraId="077B9EFE" w14:textId="77777777" w:rsidR="00122F82" w:rsidRPr="00280050" w:rsidRDefault="00122F82" w:rsidP="00280050">
          <w:pPr>
            <w:rPr>
              <w:color w:val="000000" w:themeColor="text1"/>
            </w:rPr>
          </w:pPr>
          <w:r w:rsidRPr="00280050">
            <w:rPr>
              <w:noProof/>
              <w:color w:val="000000" w:themeColor="text1"/>
            </w:rPr>
            <mc:AlternateContent>
              <mc:Choice Requires="wpg">
                <w:drawing>
                  <wp:anchor distT="0" distB="0" distL="114300" distR="114300" simplePos="0" relativeHeight="251662336" behindDoc="0" locked="0" layoutInCell="1" allowOverlap="1" wp14:anchorId="5CC09DF6" wp14:editId="6478D3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F4F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80050">
            <w:rPr>
              <w:noProof/>
              <w:color w:val="000000" w:themeColor="text1"/>
            </w:rPr>
            <mc:AlternateContent>
              <mc:Choice Requires="wps">
                <w:drawing>
                  <wp:anchor distT="0" distB="0" distL="114300" distR="114300" simplePos="0" relativeHeight="251661312" behindDoc="0" locked="0" layoutInCell="1" allowOverlap="1" wp14:anchorId="0A5B016F" wp14:editId="6052B9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5B01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550456D" w14:textId="77777777" w:rsidR="00122F82" w:rsidRDefault="00122F82">
                          <w:pPr>
                            <w:pStyle w:val="NoSpacing"/>
                            <w:jc w:val="right"/>
                            <w:rPr>
                              <w:color w:val="4472C4" w:themeColor="accent1"/>
                              <w:sz w:val="28"/>
                              <w:szCs w:val="28"/>
                            </w:rPr>
                          </w:pPr>
                          <w:r>
                            <w:rPr>
                              <w:color w:val="4472C4" w:themeColor="accent1"/>
                              <w:sz w:val="28"/>
                              <w:szCs w:val="28"/>
                            </w:rPr>
                            <w:t>Thomas Wolf</w:t>
                          </w:r>
                        </w:p>
                        <w:p w14:paraId="63843FD6" w14:textId="77777777"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91DB64" w14:textId="77777777"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6D9A85AF" w14:textId="77777777" w:rsidR="00122F82" w:rsidRDefault="00122F82"/>
                      </w:txbxContent>
                    </v:textbox>
                    <w10:wrap type="square" anchorx="page" anchory="page"/>
                  </v:shape>
                </w:pict>
              </mc:Fallback>
            </mc:AlternateContent>
          </w:r>
          <w:r w:rsidRPr="00280050">
            <w:rPr>
              <w:noProof/>
              <w:color w:val="000000" w:themeColor="text1"/>
            </w:rPr>
            <mc:AlternateContent>
              <mc:Choice Requires="wps">
                <w:drawing>
                  <wp:anchor distT="0" distB="0" distL="114300" distR="114300" simplePos="0" relativeHeight="251659264" behindDoc="0" locked="0" layoutInCell="1" allowOverlap="1" wp14:anchorId="60968926" wp14:editId="0A1871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3F2F" w14:textId="4652EB5A" w:rsidR="00122F82" w:rsidRDefault="00FF31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96892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333F2F" w14:textId="4652EB5A" w:rsidR="00122F82" w:rsidRDefault="00FF31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52C9D" w:rsidRPr="00552C9D">
                                <w:rPr>
                                  <w:caps/>
                                  <w:color w:val="4472C4" w:themeColor="accent1"/>
                                  <w:sz w:val="64"/>
                                  <w:szCs w:val="64"/>
                                </w:rPr>
                                <w:t>Vince's Vinyl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0BC572" w14:textId="77777777"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6C2EDE" w14:textId="77777777" w:rsidR="00B14F9A" w:rsidRPr="00280050" w:rsidRDefault="00122F82" w:rsidP="00280050">
          <w:pPr>
            <w:pStyle w:val="Heading1"/>
            <w:rPr>
              <w:color w:val="000000" w:themeColor="text1"/>
            </w:rPr>
          </w:pPr>
          <w:r w:rsidRPr="00280050">
            <w:rPr>
              <w:color w:val="000000" w:themeColor="text1"/>
            </w:rPr>
            <w:br w:type="page"/>
          </w:r>
        </w:p>
      </w:sdtContent>
    </w:sdt>
    <w:p w14:paraId="681AF60A" w14:textId="0DBA7763" w:rsidR="00B14F9A" w:rsidRPr="00280050" w:rsidRDefault="00B14F9A" w:rsidP="00280050">
      <w:pPr>
        <w:spacing w:after="300" w:line="240" w:lineRule="auto"/>
        <w:jc w:val="center"/>
        <w:rPr>
          <w:rFonts w:ascii="Segoe UI" w:eastAsia="Times New Roman" w:hAnsi="Segoe UI" w:cs="Segoe UI"/>
          <w:b/>
          <w:bCs/>
          <w:color w:val="000000" w:themeColor="text1"/>
          <w:kern w:val="0"/>
          <w:sz w:val="32"/>
          <w:szCs w:val="32"/>
          <w14:ligatures w14:val="none"/>
        </w:rPr>
      </w:pPr>
      <w:r w:rsidRPr="00280050">
        <w:rPr>
          <w:rFonts w:ascii="Segoe UI" w:eastAsia="Times New Roman" w:hAnsi="Segoe UI" w:cs="Segoe UI"/>
          <w:b/>
          <w:bCs/>
          <w:color w:val="000000" w:themeColor="text1"/>
          <w:kern w:val="0"/>
          <w:sz w:val="32"/>
          <w:szCs w:val="32"/>
          <w14:ligatures w14:val="none"/>
        </w:rPr>
        <w:lastRenderedPageBreak/>
        <w:t>Documentation for Vince's Vinyl Database Management System</w:t>
      </w:r>
    </w:p>
    <w:p w14:paraId="3ED61D9A" w14:textId="7AD11AE9" w:rsidR="00EA5099" w:rsidRPr="00280050" w:rsidRDefault="00B14F9A" w:rsidP="00280050">
      <w:pPr>
        <w:pStyle w:val="Heading1"/>
        <w:rPr>
          <w:color w:val="000000" w:themeColor="text1"/>
        </w:rPr>
      </w:pPr>
      <w:r w:rsidRPr="00280050">
        <w:rPr>
          <w:color w:val="000000" w:themeColor="text1"/>
        </w:rPr>
        <w:t xml:space="preserve">Note </w:t>
      </w:r>
      <w:r w:rsidR="00697142">
        <w:rPr>
          <w:color w:val="000000" w:themeColor="text1"/>
        </w:rPr>
        <w:t>1</w:t>
      </w:r>
    </w:p>
    <w:p w14:paraId="18565F3D" w14:textId="77777777" w:rsidR="00B14F9A" w:rsidRPr="00280050" w:rsidRDefault="00B14F9A" w:rsidP="00280050">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August 27, 2023</w:t>
      </w:r>
    </w:p>
    <w:p w14:paraId="4490674C"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Major Topics for the Database</w:t>
      </w:r>
    </w:p>
    <w:p w14:paraId="72D7BB0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1. Inventory Management</w:t>
      </w:r>
    </w:p>
    <w:p w14:paraId="592EF56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Record Identification Number</w:t>
      </w:r>
    </w:p>
    <w:p w14:paraId="79884B33"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Type of Record (45 RPM, 33 1/3 RPM, 78 RPM)</w:t>
      </w:r>
    </w:p>
    <w:p w14:paraId="7CB9CFDF"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Artist Name</w:t>
      </w:r>
    </w:p>
    <w:p w14:paraId="7F689106"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Album Title</w:t>
      </w:r>
    </w:p>
    <w:p w14:paraId="69908C7D"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Musical Genre</w:t>
      </w:r>
    </w:p>
    <w:p w14:paraId="696A743E"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Physical Condition</w:t>
      </w:r>
    </w:p>
    <w:p w14:paraId="33FA70C0"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Initial Purchase Price</w:t>
      </w:r>
    </w:p>
    <w:p w14:paraId="29C443C1"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Recommended Selling Price</w:t>
      </w:r>
    </w:p>
    <w:p w14:paraId="6967F9F5" w14:textId="77777777" w:rsidR="00B14F9A" w:rsidRPr="00280050" w:rsidRDefault="00B14F9A" w:rsidP="00280050">
      <w:pPr>
        <w:numPr>
          <w:ilvl w:val="0"/>
          <w:numId w:val="3"/>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Current Inventory Level</w:t>
      </w:r>
    </w:p>
    <w:p w14:paraId="54ED2AB5"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2. Purchase History</w:t>
      </w:r>
    </w:p>
    <w:p w14:paraId="298C418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Purchase Identification Number</w:t>
      </w:r>
    </w:p>
    <w:p w14:paraId="04BA1DAE"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Record Identification Number</w:t>
      </w:r>
    </w:p>
    <w:p w14:paraId="73113C94"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Type (Customer, Yard Sale, Discount Store)</w:t>
      </w:r>
    </w:p>
    <w:p w14:paraId="774DE596"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Vendor Specific Information</w:t>
      </w:r>
    </w:p>
    <w:p w14:paraId="026D9405"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of Purchase</w:t>
      </w:r>
    </w:p>
    <w:p w14:paraId="40D44647" w14:textId="77777777" w:rsidR="00B14F9A" w:rsidRPr="00280050" w:rsidRDefault="00B14F9A" w:rsidP="00280050">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Acquisition Cost</w:t>
      </w:r>
    </w:p>
    <w:p w14:paraId="2A98F00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3. Sales Tracking</w:t>
      </w:r>
    </w:p>
    <w:p w14:paraId="483E26E5"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Sales Identification Number</w:t>
      </w:r>
    </w:p>
    <w:p w14:paraId="136708EB"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Related Record Identification Number</w:t>
      </w:r>
    </w:p>
    <w:p w14:paraId="72CDDE2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5ED0ACF9"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Transaction Date</w:t>
      </w:r>
    </w:p>
    <w:p w14:paraId="0688C3D2" w14:textId="77777777" w:rsidR="00B14F9A" w:rsidRPr="00280050" w:rsidRDefault="00B14F9A" w:rsidP="00280050">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Finalized Selling Price</w:t>
      </w:r>
    </w:p>
    <w:p w14:paraId="47CD105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4. Customer Management</w:t>
      </w:r>
    </w:p>
    <w:p w14:paraId="20F83378"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Identification Number</w:t>
      </w:r>
    </w:p>
    <w:p w14:paraId="6CDB4AF9"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Full Name</w:t>
      </w:r>
    </w:p>
    <w:p w14:paraId="33D81E21"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Address</w:t>
      </w:r>
    </w:p>
    <w:p w14:paraId="0508B29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Contact Telephone Number</w:t>
      </w:r>
    </w:p>
    <w:p w14:paraId="39B7A265"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 xml:space="preserve">Preferred Musical Genre and/or </w:t>
      </w:r>
      <w:proofErr w:type="gramStart"/>
      <w:r w:rsidRPr="00280050">
        <w:rPr>
          <w:rFonts w:ascii="Segoe UI" w:eastAsia="Times New Roman" w:hAnsi="Segoe UI" w:cs="Segoe UI"/>
          <w:color w:val="000000" w:themeColor="text1"/>
          <w:kern w:val="0"/>
          <w:sz w:val="24"/>
          <w:szCs w:val="24"/>
          <w14:ligatures w14:val="none"/>
        </w:rPr>
        <w:t>Artist</w:t>
      </w:r>
      <w:proofErr w:type="gramEnd"/>
    </w:p>
    <w:p w14:paraId="54DDD33C" w14:textId="77777777" w:rsidR="00B14F9A" w:rsidRPr="00280050" w:rsidRDefault="00B14F9A" w:rsidP="00280050">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Historical Purchase Records</w:t>
      </w:r>
    </w:p>
    <w:p w14:paraId="5CFD76C4"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5. Special Requests</w:t>
      </w:r>
    </w:p>
    <w:p w14:paraId="02C2327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Special Request Identification Number</w:t>
      </w:r>
    </w:p>
    <w:p w14:paraId="6F16E355"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Associated Customer Identification Number</w:t>
      </w:r>
    </w:p>
    <w:p w14:paraId="5C1C277F"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Specifics (Artist, Album, Genre)</w:t>
      </w:r>
    </w:p>
    <w:p w14:paraId="3F240808"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Request Initiation Date</w:t>
      </w:r>
    </w:p>
    <w:p w14:paraId="6454ED07" w14:textId="77777777" w:rsidR="00B14F9A" w:rsidRPr="00280050" w:rsidRDefault="00B14F9A" w:rsidP="00280050">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Status (Fulfilled, Unfulfilled)</w:t>
      </w:r>
    </w:p>
    <w:p w14:paraId="29160261"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6. Email Notifications</w:t>
      </w:r>
    </w:p>
    <w:p w14:paraId="4C661F1A"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Email List of Subscribers</w:t>
      </w:r>
    </w:p>
    <w:p w14:paraId="04C3F673"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Announcements of New Inventory Arrivals</w:t>
      </w:r>
    </w:p>
    <w:p w14:paraId="6CD2509F"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Promotional Special Offers</w:t>
      </w:r>
    </w:p>
    <w:p w14:paraId="5B6BE277" w14:textId="77777777" w:rsidR="00B14F9A" w:rsidRPr="00280050" w:rsidRDefault="00B14F9A" w:rsidP="00280050">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Customer Musical Preferences</w:t>
      </w:r>
    </w:p>
    <w:p w14:paraId="54DBCF10" w14:textId="77777777" w:rsidR="00B14F9A" w:rsidRPr="00280050" w:rsidRDefault="00B14F9A" w:rsidP="00280050">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280050">
        <w:rPr>
          <w:rFonts w:ascii="Segoe UI" w:eastAsia="Times New Roman" w:hAnsi="Segoe UI" w:cs="Segoe UI"/>
          <w:b/>
          <w:bCs/>
          <w:color w:val="000000" w:themeColor="text1"/>
          <w:kern w:val="0"/>
          <w:sz w:val="30"/>
          <w:szCs w:val="30"/>
          <w14:ligatures w14:val="none"/>
        </w:rPr>
        <w:t>Draft Statement of Work</w:t>
      </w:r>
    </w:p>
    <w:p w14:paraId="0FA37EDE"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Brief History:</w:t>
      </w:r>
    </w:p>
    <w:p w14:paraId="0E46CD43"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4D3D492C"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Scope:</w:t>
      </w:r>
    </w:p>
    <w:p w14:paraId="432D01EA" w14:textId="77777777" w:rsidR="00B14F9A" w:rsidRPr="00280050" w:rsidRDefault="00B14F9A" w:rsidP="00280050">
      <w:pPr>
        <w:spacing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30AF3B2F"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Objectives:</w:t>
      </w:r>
    </w:p>
    <w:p w14:paraId="4D7E575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engineer a comprehensive system for managing inventory.</w:t>
      </w:r>
    </w:p>
    <w:p w14:paraId="02EA43BC"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systematically archive records pertaining to purchase transactions and their respective origins.</w:t>
      </w:r>
    </w:p>
    <w:p w14:paraId="70353891"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44C818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efficiently manage customer-related data, including special request functionalities.</w:t>
      </w:r>
    </w:p>
    <w:p w14:paraId="4B60C0CA"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curated email list aimed at customer-specific notifications.</w:t>
      </w:r>
    </w:p>
    <w:p w14:paraId="59D0DA80" w14:textId="77777777" w:rsidR="00B14F9A" w:rsidRPr="00280050" w:rsidRDefault="00B14F9A" w:rsidP="00280050">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To establish a foundational structure amenable to future digital expansions.</w:t>
      </w:r>
    </w:p>
    <w:p w14:paraId="3C5B4787" w14:textId="77777777" w:rsidR="00B14F9A" w:rsidRPr="00280050" w:rsidRDefault="00B14F9A" w:rsidP="00280050">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Preliminary Timeline:</w:t>
      </w:r>
    </w:p>
    <w:p w14:paraId="14D3D68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 Initial consultation and selection of technological solutions.</w:t>
      </w:r>
    </w:p>
    <w:p w14:paraId="1DD962F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2-3: Design of the database schema.</w:t>
      </w:r>
    </w:p>
    <w:p w14:paraId="37B57AFD"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4-5: Development of the database structure.</w:t>
      </w:r>
    </w:p>
    <w:p w14:paraId="483C01AB"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6: Importation of existing data.</w:t>
      </w:r>
    </w:p>
    <w:p w14:paraId="4118DB1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7-8: Development of the user interface.</w:t>
      </w:r>
    </w:p>
    <w:p w14:paraId="719985EC"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9: Preliminary system testing.</w:t>
      </w:r>
    </w:p>
    <w:p w14:paraId="29B3B203"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10: Implementation of system adjustments and improvements.</w:t>
      </w:r>
    </w:p>
    <w:p w14:paraId="6DC0D98E"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11: Secondary round of system testing.</w:t>
      </w:r>
    </w:p>
    <w:p w14:paraId="1A670CD5"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Weeks 12-13: Staff orientation and system handover.</w:t>
      </w:r>
    </w:p>
    <w:p w14:paraId="7E63FEBF"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14: Soft-launch and ongoing monitoring.</w:t>
      </w:r>
    </w:p>
    <w:p w14:paraId="5D30EE81" w14:textId="77777777" w:rsidR="00B14F9A" w:rsidRPr="00280050" w:rsidRDefault="00B14F9A" w:rsidP="00280050">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Week 15: Final evaluation and project termination.</w:t>
      </w:r>
    </w:p>
    <w:p w14:paraId="63AE4D80" w14:textId="77777777" w:rsidR="00B14F9A" w:rsidRPr="00280050" w:rsidRDefault="00B14F9A" w:rsidP="00280050">
      <w:pPr>
        <w:rPr>
          <w:color w:val="000000" w:themeColor="text1"/>
        </w:rPr>
      </w:pPr>
    </w:p>
    <w:p w14:paraId="6909CFE2" w14:textId="6779669B" w:rsidR="00697142" w:rsidRPr="00280050" w:rsidRDefault="00697142" w:rsidP="00601F27">
      <w:pPr>
        <w:pStyle w:val="Heading1"/>
        <w:rPr>
          <w:color w:val="000000" w:themeColor="text1"/>
        </w:rPr>
      </w:pPr>
      <w:r w:rsidRPr="00280050">
        <w:rPr>
          <w:color w:val="000000" w:themeColor="text1"/>
        </w:rPr>
        <w:t>Note 2</w:t>
      </w:r>
    </w:p>
    <w:p w14:paraId="3879089D" w14:textId="77777777" w:rsidR="00697142"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eastAsia="Times New Roman" w:hAnsi="Segoe UI" w:cs="Segoe UI"/>
          <w:color w:val="000000" w:themeColor="text1"/>
          <w:kern w:val="0"/>
          <w:sz w:val="24"/>
          <w:szCs w:val="24"/>
          <w14:ligatures w14:val="none"/>
        </w:rPr>
        <w:t>Date: September 3, 2023</w:t>
      </w:r>
    </w:p>
    <w:p w14:paraId="164C3E03" w14:textId="77777777" w:rsidR="00697142" w:rsidRPr="00280050" w:rsidRDefault="00697142" w:rsidP="00697142">
      <w:pPr>
        <w:spacing w:before="300" w:after="300" w:line="240" w:lineRule="auto"/>
        <w:rPr>
          <w:rFonts w:ascii="Segoe UI" w:eastAsia="Times New Roman" w:hAnsi="Segoe UI" w:cs="Segoe UI"/>
          <w:color w:val="000000" w:themeColor="text1"/>
          <w:kern w:val="0"/>
          <w:sz w:val="24"/>
          <w:szCs w:val="24"/>
          <w14:ligatures w14:val="none"/>
        </w:rPr>
      </w:pPr>
      <w:r w:rsidRPr="00280050">
        <w:rPr>
          <w:rFonts w:ascii="Segoe UI" w:hAnsi="Segoe UI" w:cs="Segoe UI"/>
          <w:color w:val="000000" w:themeColor="text1"/>
        </w:rPr>
        <w:t>1. Questions Arising from Vince's Existing Notebook Entries</w:t>
      </w:r>
    </w:p>
    <w:p w14:paraId="05F3BDCE"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formal criteria, if any, are employed to determine the physical condition of vinyl albums?</w:t>
      </w:r>
    </w:p>
    <w:p w14:paraId="72C52A9A"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vendor contact information systematically stored?</w:t>
      </w:r>
    </w:p>
    <w:p w14:paraId="11003A94"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 cost of acquisition documented consistently for each album?</w:t>
      </w:r>
    </w:p>
    <w:p w14:paraId="50D3F125"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What existing methods are in place to track customer special requests?</w:t>
      </w:r>
    </w:p>
    <w:p w14:paraId="6DD6E6D0"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Is there a current system for documenting which albums are sold to which customers?</w:t>
      </w:r>
    </w:p>
    <w:p w14:paraId="6861B99D" w14:textId="77777777" w:rsidR="00697142" w:rsidRPr="00280050"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How is the final selling price determined? Is it primarily experiential or are other market factors involved?</w:t>
      </w:r>
    </w:p>
    <w:p w14:paraId="081AA636" w14:textId="77777777" w:rsidR="00697142" w:rsidRDefault="00697142" w:rsidP="00697142">
      <w:pPr>
        <w:numPr>
          <w:ilvl w:val="0"/>
          <w:numId w:val="11"/>
        </w:numPr>
        <w:spacing w:after="0" w:line="240" w:lineRule="auto"/>
        <w:rPr>
          <w:rFonts w:ascii="Segoe UI" w:hAnsi="Segoe UI" w:cs="Segoe UI"/>
          <w:color w:val="000000" w:themeColor="text1"/>
        </w:rPr>
      </w:pPr>
      <w:r w:rsidRPr="00280050">
        <w:rPr>
          <w:rFonts w:ascii="Segoe UI" w:hAnsi="Segoe UI" w:cs="Segoe UI"/>
          <w:color w:val="000000" w:themeColor="text1"/>
        </w:rPr>
        <w:t>Are inventory levels monitored through a particular method?</w:t>
      </w:r>
    </w:p>
    <w:p w14:paraId="53B4FB71" w14:textId="77777777" w:rsidR="00697142" w:rsidRDefault="00697142" w:rsidP="00697142">
      <w:pPr>
        <w:spacing w:after="0" w:line="240" w:lineRule="auto"/>
        <w:ind w:left="720"/>
        <w:rPr>
          <w:rFonts w:ascii="Segoe UI" w:hAnsi="Segoe UI" w:cs="Segoe UI"/>
          <w:color w:val="000000" w:themeColor="text1"/>
        </w:rPr>
      </w:pPr>
    </w:p>
    <w:p w14:paraId="016727DC"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2. Stakeholder Identification in Vince's Record Store Operations</w:t>
      </w:r>
    </w:p>
    <w:p w14:paraId="6D70C5E9"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 xml:space="preserve">Vince Roberts, </w:t>
      </w:r>
      <w:proofErr w:type="gramStart"/>
      <w:r w:rsidRPr="00280050">
        <w:rPr>
          <w:rFonts w:ascii="Segoe UI" w:hAnsi="Segoe UI" w:cs="Segoe UI"/>
          <w:color w:val="000000" w:themeColor="text1"/>
        </w:rPr>
        <w:t>Owner</w:t>
      </w:r>
      <w:proofErr w:type="gramEnd"/>
      <w:r w:rsidRPr="00280050">
        <w:rPr>
          <w:rFonts w:ascii="Segoe UI" w:hAnsi="Segoe UI" w:cs="Segoe UI"/>
          <w:color w:val="000000" w:themeColor="text1"/>
        </w:rPr>
        <w:t xml:space="preserve"> and Operator</w:t>
      </w:r>
    </w:p>
    <w:p w14:paraId="1A65752F"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Employees, if applicable</w:t>
      </w:r>
    </w:p>
    <w:p w14:paraId="414D3C8E"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Customer Base</w:t>
      </w:r>
    </w:p>
    <w:p w14:paraId="4B18DB11"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Supply Vendors, including Yard Sales and Discount Stores</w:t>
      </w:r>
    </w:p>
    <w:p w14:paraId="1398FFF5" w14:textId="77777777" w:rsidR="00697142" w:rsidRPr="00280050"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Regulatory Authorities for Business Licenses and Compliance</w:t>
      </w:r>
    </w:p>
    <w:p w14:paraId="6FA0193E" w14:textId="77777777" w:rsidR="00697142" w:rsidRDefault="00697142" w:rsidP="00697142">
      <w:pPr>
        <w:numPr>
          <w:ilvl w:val="0"/>
          <w:numId w:val="12"/>
        </w:numPr>
        <w:spacing w:after="0" w:line="240" w:lineRule="auto"/>
        <w:rPr>
          <w:rFonts w:ascii="Segoe UI" w:hAnsi="Segoe UI" w:cs="Segoe UI"/>
          <w:color w:val="000000" w:themeColor="text1"/>
        </w:rPr>
      </w:pPr>
      <w:r w:rsidRPr="00280050">
        <w:rPr>
          <w:rFonts w:ascii="Segoe UI" w:hAnsi="Segoe UI" w:cs="Segoe UI"/>
          <w:color w:val="000000" w:themeColor="text1"/>
        </w:rPr>
        <w:t>Subscribers to Email Notifications</w:t>
      </w:r>
    </w:p>
    <w:p w14:paraId="7A86499A" w14:textId="77777777" w:rsidR="00697142" w:rsidRDefault="00697142" w:rsidP="00697142">
      <w:pPr>
        <w:spacing w:after="0" w:line="240" w:lineRule="auto"/>
        <w:ind w:left="720"/>
        <w:rPr>
          <w:rFonts w:ascii="Segoe UI" w:hAnsi="Segoe UI" w:cs="Segoe UI"/>
          <w:color w:val="000000" w:themeColor="text1"/>
        </w:rPr>
      </w:pPr>
    </w:p>
    <w:p w14:paraId="6BF5450D"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3. Preparatory Interview Questions for Key Participants</w:t>
      </w:r>
    </w:p>
    <w:p w14:paraId="3B66E25C"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Vince Roberts:</w:t>
      </w:r>
    </w:p>
    <w:p w14:paraId="7506A6C8"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Could you delineate the daily operational workflow of your store?</w:t>
      </w:r>
    </w:p>
    <w:p w14:paraId="1B392BD0"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What challenges do you encounter with your current manual record-keeping system?</w:t>
      </w:r>
    </w:p>
    <w:p w14:paraId="7B52866D"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Are there any specific functionalities you wish to see in a new database system?</w:t>
      </w:r>
    </w:p>
    <w:p w14:paraId="27FC08D2" w14:textId="77777777" w:rsidR="00697142" w:rsidRPr="00280050" w:rsidRDefault="00697142" w:rsidP="00697142">
      <w:pPr>
        <w:numPr>
          <w:ilvl w:val="0"/>
          <w:numId w:val="13"/>
        </w:numPr>
        <w:spacing w:after="0" w:line="240" w:lineRule="auto"/>
        <w:rPr>
          <w:rFonts w:ascii="Segoe UI" w:hAnsi="Segoe UI" w:cs="Segoe UI"/>
          <w:color w:val="000000" w:themeColor="text1"/>
        </w:rPr>
      </w:pPr>
      <w:r w:rsidRPr="00280050">
        <w:rPr>
          <w:rFonts w:ascii="Segoe UI" w:hAnsi="Segoe UI" w:cs="Segoe UI"/>
          <w:color w:val="000000" w:themeColor="text1"/>
        </w:rPr>
        <w:t>Do you have aesthetic or operational preferences for the user interface?</w:t>
      </w:r>
    </w:p>
    <w:p w14:paraId="0AEB38A2"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Dual-role Customer (Seller and Buyer):</w:t>
      </w:r>
    </w:p>
    <w:p w14:paraId="7CE8583E"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How would you evaluate the ease of your transaction experience when selling to Vince?</w:t>
      </w:r>
    </w:p>
    <w:p w14:paraId="788E47F8"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Does Vince's Vinyl adequately cater to your musical interests?</w:t>
      </w:r>
    </w:p>
    <w:p w14:paraId="056BE245" w14:textId="77777777" w:rsidR="00697142" w:rsidRPr="00280050" w:rsidRDefault="00697142" w:rsidP="00697142">
      <w:pPr>
        <w:numPr>
          <w:ilvl w:val="0"/>
          <w:numId w:val="14"/>
        </w:numPr>
        <w:spacing w:after="0" w:line="240" w:lineRule="auto"/>
        <w:rPr>
          <w:rFonts w:ascii="Segoe UI" w:hAnsi="Segoe UI" w:cs="Segoe UI"/>
          <w:color w:val="000000" w:themeColor="text1"/>
        </w:rPr>
      </w:pPr>
      <w:r w:rsidRPr="00280050">
        <w:rPr>
          <w:rFonts w:ascii="Segoe UI" w:hAnsi="Segoe UI" w:cs="Segoe UI"/>
          <w:color w:val="000000" w:themeColor="text1"/>
        </w:rPr>
        <w:t>Do you have any suggestions for process improvements?</w:t>
      </w:r>
    </w:p>
    <w:p w14:paraId="16D41735"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Questions for a Predominantly Buying Customer:</w:t>
      </w:r>
    </w:p>
    <w:p w14:paraId="618B1130"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aspects of Vince's Vinyl attract you as a customer?</w:t>
      </w:r>
    </w:p>
    <w:p w14:paraId="2F1F3C79" w14:textId="77777777" w:rsidR="00697142" w:rsidRPr="00280050"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Are there any customer-centric features, such as a special request system, that you'd like to see implemented?</w:t>
      </w:r>
    </w:p>
    <w:p w14:paraId="5C5FC639" w14:textId="77777777" w:rsidR="00697142" w:rsidRDefault="00697142" w:rsidP="00697142">
      <w:pPr>
        <w:numPr>
          <w:ilvl w:val="0"/>
          <w:numId w:val="15"/>
        </w:numPr>
        <w:spacing w:after="0" w:line="240" w:lineRule="auto"/>
        <w:rPr>
          <w:rFonts w:ascii="Segoe UI" w:hAnsi="Segoe UI" w:cs="Segoe UI"/>
          <w:color w:val="000000" w:themeColor="text1"/>
        </w:rPr>
      </w:pPr>
      <w:r w:rsidRPr="00280050">
        <w:rPr>
          <w:rFonts w:ascii="Segoe UI" w:hAnsi="Segoe UI" w:cs="Segoe UI"/>
          <w:color w:val="000000" w:themeColor="text1"/>
        </w:rPr>
        <w:t>What is your preferred channel for receiving updates on new arrivals or special promotions</w:t>
      </w:r>
      <w:r>
        <w:rPr>
          <w:rFonts w:ascii="Segoe UI" w:hAnsi="Segoe UI" w:cs="Segoe UI"/>
          <w:color w:val="000000" w:themeColor="text1"/>
        </w:rPr>
        <w:t>.</w:t>
      </w:r>
    </w:p>
    <w:p w14:paraId="20A256BE" w14:textId="77777777" w:rsidR="00697142" w:rsidRDefault="00697142" w:rsidP="00697142">
      <w:pPr>
        <w:spacing w:after="0" w:line="240" w:lineRule="auto"/>
        <w:ind w:left="720"/>
        <w:rPr>
          <w:rFonts w:ascii="Segoe UI" w:hAnsi="Segoe UI" w:cs="Segoe UI"/>
          <w:color w:val="000000" w:themeColor="text1"/>
        </w:rPr>
      </w:pPr>
    </w:p>
    <w:p w14:paraId="6144517F"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4. Questionnaire for Vinyl Suppliers to Vince</w:t>
      </w:r>
    </w:p>
    <w:p w14:paraId="14F75858"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How would you rate the ease of your selling experience with Vince's Vinyl on a scale from 1 to 10?</w:t>
      </w:r>
    </w:p>
    <w:p w14:paraId="7004EE53"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What elements of the current process do you find beneficial?</w:t>
      </w:r>
    </w:p>
    <w:p w14:paraId="0837D580"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aspects of the current process that you find cumbersome or challenging?</w:t>
      </w:r>
    </w:p>
    <w:p w14:paraId="61063FFA" w14:textId="77777777" w:rsidR="00697142" w:rsidRPr="00280050"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Would you appreciate a digital medium for monitoring the status of your transactions?</w:t>
      </w:r>
    </w:p>
    <w:p w14:paraId="47D147AA" w14:textId="77777777" w:rsidR="00697142" w:rsidRDefault="00697142" w:rsidP="00697142">
      <w:pPr>
        <w:numPr>
          <w:ilvl w:val="0"/>
          <w:numId w:val="16"/>
        </w:numPr>
        <w:spacing w:after="0" w:line="240" w:lineRule="auto"/>
        <w:rPr>
          <w:rFonts w:ascii="Segoe UI" w:hAnsi="Segoe UI" w:cs="Segoe UI"/>
          <w:color w:val="000000" w:themeColor="text1"/>
        </w:rPr>
      </w:pPr>
      <w:r w:rsidRPr="00280050">
        <w:rPr>
          <w:rFonts w:ascii="Segoe UI" w:hAnsi="Segoe UI" w:cs="Segoe UI"/>
          <w:color w:val="000000" w:themeColor="text1"/>
        </w:rPr>
        <w:t>Are there additional features that would facilitate a smoother selling process for you</w:t>
      </w:r>
      <w:r>
        <w:rPr>
          <w:rFonts w:ascii="Segoe UI" w:hAnsi="Segoe UI" w:cs="Segoe UI"/>
          <w:color w:val="000000" w:themeColor="text1"/>
        </w:rPr>
        <w:t>.</w:t>
      </w:r>
    </w:p>
    <w:p w14:paraId="3C64B612" w14:textId="77777777" w:rsidR="00697142" w:rsidRDefault="00697142" w:rsidP="00697142">
      <w:pPr>
        <w:spacing w:after="0" w:line="240" w:lineRule="auto"/>
        <w:ind w:left="720"/>
        <w:rPr>
          <w:rFonts w:ascii="Segoe UI" w:hAnsi="Segoe UI" w:cs="Segoe UI"/>
          <w:color w:val="000000" w:themeColor="text1"/>
        </w:rPr>
      </w:pPr>
    </w:p>
    <w:p w14:paraId="42B72989" w14:textId="77777777" w:rsidR="00697142" w:rsidRPr="00280050" w:rsidRDefault="00697142" w:rsidP="00697142">
      <w:pPr>
        <w:spacing w:after="0" w:line="240" w:lineRule="auto"/>
        <w:rPr>
          <w:rFonts w:ascii="Segoe UI" w:hAnsi="Segoe UI" w:cs="Segoe UI"/>
          <w:color w:val="000000" w:themeColor="text1"/>
        </w:rPr>
      </w:pPr>
      <w:r w:rsidRPr="00280050">
        <w:rPr>
          <w:rFonts w:ascii="Segoe UI" w:hAnsi="Segoe UI" w:cs="Segoe UI"/>
          <w:color w:val="000000" w:themeColor="text1"/>
        </w:rPr>
        <w:t>5. Observations from Job Shadowing and Further Questions</w:t>
      </w:r>
    </w:p>
    <w:p w14:paraId="07C15260"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Identified Exceptions:</w:t>
      </w:r>
    </w:p>
    <w:p w14:paraId="1E81EC0B"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Conditional refusal to purchase albums based on their physical quality.</w:t>
      </w:r>
    </w:p>
    <w:p w14:paraId="79491A30"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Pricing negotiations occur during customer transactions, deviating from listed prices.</w:t>
      </w:r>
    </w:p>
    <w:p w14:paraId="047EAC7C" w14:textId="77777777" w:rsidR="00697142" w:rsidRPr="00280050" w:rsidRDefault="00697142" w:rsidP="00697142">
      <w:pPr>
        <w:numPr>
          <w:ilvl w:val="0"/>
          <w:numId w:val="17"/>
        </w:numPr>
        <w:spacing w:after="0" w:line="240" w:lineRule="auto"/>
        <w:rPr>
          <w:rFonts w:ascii="Segoe UI" w:hAnsi="Segoe UI" w:cs="Segoe UI"/>
          <w:color w:val="000000" w:themeColor="text1"/>
        </w:rPr>
      </w:pPr>
      <w:r w:rsidRPr="00280050">
        <w:rPr>
          <w:rFonts w:ascii="Segoe UI" w:hAnsi="Segoe UI" w:cs="Segoe UI"/>
          <w:color w:val="000000" w:themeColor="text1"/>
        </w:rPr>
        <w:t>Immediate evaluations and pricing decisions for albums are made based on Vince’s expert judgment.</w:t>
      </w:r>
    </w:p>
    <w:p w14:paraId="0AABCD11"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Business Rules:</w:t>
      </w:r>
    </w:p>
    <w:p w14:paraId="7BE6CB9B"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Vinyl albums must meet a pre-defined standard of quality to be considered for purchase.</w:t>
      </w:r>
    </w:p>
    <w:p w14:paraId="601DEF9E"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Selling prices are subject to change, especially in multi-item transactions.</w:t>
      </w:r>
    </w:p>
    <w:p w14:paraId="777E7968" w14:textId="77777777" w:rsidR="00697142" w:rsidRPr="00280050" w:rsidRDefault="00697142" w:rsidP="00697142">
      <w:pPr>
        <w:numPr>
          <w:ilvl w:val="0"/>
          <w:numId w:val="18"/>
        </w:numPr>
        <w:spacing w:after="0" w:line="240" w:lineRule="auto"/>
        <w:rPr>
          <w:rFonts w:ascii="Segoe UI" w:hAnsi="Segoe UI" w:cs="Segoe UI"/>
          <w:color w:val="000000" w:themeColor="text1"/>
        </w:rPr>
      </w:pPr>
      <w:r w:rsidRPr="00280050">
        <w:rPr>
          <w:rFonts w:ascii="Segoe UI" w:hAnsi="Segoe UI" w:cs="Segoe UI"/>
          <w:color w:val="000000" w:themeColor="text1"/>
        </w:rPr>
        <w:t>Vince accommodates special requests for specific albums, with notifications issued upon availability.</w:t>
      </w:r>
    </w:p>
    <w:p w14:paraId="4A047208" w14:textId="77777777" w:rsidR="00697142" w:rsidRPr="00280050" w:rsidRDefault="00697142" w:rsidP="00697142">
      <w:pPr>
        <w:pStyle w:val="NormalWeb"/>
        <w:spacing w:before="300" w:beforeAutospacing="0" w:after="300" w:afterAutospacing="0"/>
        <w:rPr>
          <w:rFonts w:ascii="Segoe UI" w:hAnsi="Segoe UI" w:cs="Segoe UI"/>
          <w:color w:val="000000" w:themeColor="text1"/>
        </w:rPr>
      </w:pPr>
      <w:r w:rsidRPr="00280050">
        <w:rPr>
          <w:rStyle w:val="Strong"/>
          <w:rFonts w:ascii="Segoe UI" w:eastAsiaTheme="majorEastAsia" w:hAnsi="Segoe UI" w:cs="Segoe UI"/>
          <w:color w:val="000000" w:themeColor="text1"/>
          <w:bdr w:val="single" w:sz="2" w:space="0" w:color="D9D9E3" w:frame="1"/>
        </w:rPr>
        <w:t>Additional Questions Raised:</w:t>
      </w:r>
    </w:p>
    <w:p w14:paraId="27978270"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Is there a formal procedure for recording negotiated prices?</w:t>
      </w:r>
    </w:p>
    <w:p w14:paraId="7A73BAE1" w14:textId="77777777" w:rsidR="00697142" w:rsidRPr="00280050"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What is the current method for managing and tracking special customer requests?</w:t>
      </w:r>
    </w:p>
    <w:p w14:paraId="44D552C8" w14:textId="77777777" w:rsidR="00697142" w:rsidRPr="003C147E" w:rsidRDefault="00697142" w:rsidP="00697142">
      <w:pPr>
        <w:numPr>
          <w:ilvl w:val="0"/>
          <w:numId w:val="19"/>
        </w:numPr>
        <w:spacing w:after="0" w:line="240" w:lineRule="auto"/>
        <w:rPr>
          <w:rFonts w:ascii="Segoe UI" w:hAnsi="Segoe UI" w:cs="Segoe UI"/>
          <w:color w:val="000000" w:themeColor="text1"/>
        </w:rPr>
      </w:pPr>
      <w:r w:rsidRPr="00280050">
        <w:rPr>
          <w:rFonts w:ascii="Segoe UI" w:hAnsi="Segoe UI" w:cs="Segoe UI"/>
          <w:color w:val="000000" w:themeColor="text1"/>
        </w:rPr>
        <w:t>How are exceptions like conditional purchases and price adjustments managed in the existing manual system?</w:t>
      </w:r>
    </w:p>
    <w:p w14:paraId="4ADE8483" w14:textId="5BE3A609" w:rsidR="00B14F9A" w:rsidRPr="00280050" w:rsidRDefault="00697142" w:rsidP="00697142">
      <w:pPr>
        <w:pStyle w:val="Heading1"/>
        <w:rPr>
          <w:color w:val="000000" w:themeColor="text1"/>
        </w:rPr>
      </w:pPr>
      <w:r>
        <w:rPr>
          <w:color w:val="000000" w:themeColor="text1"/>
        </w:rPr>
        <w:t>Note 3</w:t>
      </w:r>
    </w:p>
    <w:p w14:paraId="3F70E349" w14:textId="2B4FB420"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68CC3AFD" w14:textId="77777777" w:rsid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10, 2023</w:t>
      </w:r>
    </w:p>
    <w:p w14:paraId="465F888D"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7DFFE31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1. Issues with the Current System:</w:t>
      </w:r>
    </w:p>
    <w:p w14:paraId="5CB7A167"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Inconsistent and manual tracking of physical condition for each vinyl album.</w:t>
      </w:r>
    </w:p>
    <w:p w14:paraId="0BB7C12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Lack of formal storage for vendor contact information.</w:t>
      </w:r>
    </w:p>
    <w:p w14:paraId="237A2C7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Inconsistencies in documenting acquisition cost.</w:t>
      </w:r>
    </w:p>
    <w:p w14:paraId="2107D022"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systematic way to handle customer special requests.</w:t>
      </w:r>
    </w:p>
    <w:p w14:paraId="43C85D1A"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No formal mechanism to document which albums are sold to which customers.</w:t>
      </w:r>
    </w:p>
    <w:p w14:paraId="78A8837C" w14:textId="77777777" w:rsidR="00697142" w:rsidRP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Subjective and potentially volatile pricing system.</w:t>
      </w:r>
    </w:p>
    <w:p w14:paraId="73C93277" w14:textId="77777777" w:rsidR="00697142" w:rsidRDefault="00697142" w:rsidP="00697142">
      <w:pPr>
        <w:numPr>
          <w:ilvl w:val="0"/>
          <w:numId w:val="20"/>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Manual tracking of inventory levels makes the process error-prone and time-consuming.</w:t>
      </w:r>
    </w:p>
    <w:p w14:paraId="42B9E6FC"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08A1FA57"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2. Database Requirements for Each Stakeholder:</w:t>
      </w:r>
    </w:p>
    <w:p w14:paraId="490D9FDD"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 xml:space="preserve">Vince Roberts, </w:t>
      </w:r>
      <w:proofErr w:type="gramStart"/>
      <w:r w:rsidRPr="00697142">
        <w:rPr>
          <w:rFonts w:ascii="Segoe UI" w:eastAsia="Times New Roman" w:hAnsi="Segoe UI" w:cs="Segoe UI"/>
          <w:b/>
          <w:bCs/>
          <w:color w:val="000000" w:themeColor="text1"/>
          <w:kern w:val="0"/>
          <w:sz w:val="24"/>
          <w:szCs w:val="24"/>
          <w14:ligatures w14:val="none"/>
        </w:rPr>
        <w:t>Owner</w:t>
      </w:r>
      <w:proofErr w:type="gramEnd"/>
      <w:r w:rsidRPr="00697142">
        <w:rPr>
          <w:rFonts w:ascii="Segoe UI" w:eastAsia="Times New Roman" w:hAnsi="Segoe UI" w:cs="Segoe UI"/>
          <w:b/>
          <w:bCs/>
          <w:color w:val="000000" w:themeColor="text1"/>
          <w:kern w:val="0"/>
          <w:sz w:val="24"/>
          <w:szCs w:val="24"/>
          <w14:ligatures w14:val="none"/>
        </w:rPr>
        <w:t xml:space="preserve"> and Operator</w:t>
      </w:r>
    </w:p>
    <w:p w14:paraId="2ABACD55"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Comprehensive inventory management.</w:t>
      </w:r>
    </w:p>
    <w:p w14:paraId="5B640CD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and sales history tracking.</w:t>
      </w:r>
    </w:p>
    <w:p w14:paraId="284E9C6F"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management, including special request functionalities.</w:t>
      </w:r>
    </w:p>
    <w:p w14:paraId="6AD4047F"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Employees</w:t>
      </w:r>
    </w:p>
    <w:p w14:paraId="62BD627D"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Easy-to-use interface for inventory and customer management.</w:t>
      </w:r>
    </w:p>
    <w:p w14:paraId="1678340C"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Sales tracking capabilities.</w:t>
      </w:r>
    </w:p>
    <w:p w14:paraId="1C7173A6"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Customer Base</w:t>
      </w:r>
    </w:p>
    <w:p w14:paraId="476E5F2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to their purchase history.</w:t>
      </w:r>
    </w:p>
    <w:p w14:paraId="704434D3"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 system.</w:t>
      </w:r>
    </w:p>
    <w:p w14:paraId="03AB7991"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Email notifications for new arrivals and offers based on preferences.</w:t>
      </w:r>
    </w:p>
    <w:p w14:paraId="64636D57"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Supply Vendors</w:t>
      </w:r>
    </w:p>
    <w:p w14:paraId="55668F4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Detailed digital record of transactions.</w:t>
      </w:r>
    </w:p>
    <w:p w14:paraId="5A9272A0"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Streamlined method to communicate the status of transactions.</w:t>
      </w:r>
    </w:p>
    <w:p w14:paraId="3F443EF0"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Regulatory Authorities</w:t>
      </w:r>
    </w:p>
    <w:p w14:paraId="382F5CB9" w14:textId="77777777" w:rsidR="00697142" w:rsidRP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Compliant storage of transactional data and business operations.</w:t>
      </w:r>
    </w:p>
    <w:p w14:paraId="0C04EF64" w14:textId="77777777" w:rsidR="00697142" w:rsidRPr="00697142" w:rsidRDefault="00697142" w:rsidP="00697142">
      <w:pPr>
        <w:numPr>
          <w:ilvl w:val="0"/>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Email Subscribers</w:t>
      </w:r>
    </w:p>
    <w:p w14:paraId="34607C10" w14:textId="77777777" w:rsidR="00697142" w:rsidRDefault="00697142" w:rsidP="00697142">
      <w:pPr>
        <w:numPr>
          <w:ilvl w:val="1"/>
          <w:numId w:val="21"/>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Customized notifications based on musical interests.</w:t>
      </w:r>
    </w:p>
    <w:p w14:paraId="1D80118D" w14:textId="77777777" w:rsidR="00697142" w:rsidRPr="00697142" w:rsidRDefault="00697142" w:rsidP="00697142">
      <w:pPr>
        <w:spacing w:after="0" w:line="240" w:lineRule="auto"/>
        <w:ind w:left="1440"/>
        <w:rPr>
          <w:rFonts w:ascii="Segoe UI" w:eastAsia="Times New Roman" w:hAnsi="Segoe UI" w:cs="Segoe UI"/>
          <w:color w:val="000000" w:themeColor="text1"/>
          <w:kern w:val="0"/>
          <w:sz w:val="24"/>
          <w:szCs w:val="24"/>
          <w14:ligatures w14:val="none"/>
        </w:rPr>
      </w:pPr>
    </w:p>
    <w:p w14:paraId="74843625" w14:textId="1BD76A51"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3. Business Rules:</w:t>
      </w:r>
    </w:p>
    <w:p w14:paraId="0F1E1C76"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Vinyl albums must meet a pre-defined standard of quality to be considered for purchase.</w:t>
      </w:r>
    </w:p>
    <w:p w14:paraId="11368774" w14:textId="77777777" w:rsidR="00697142" w:rsidRP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Selling prices are subject to change and can be negotiated.</w:t>
      </w:r>
    </w:p>
    <w:p w14:paraId="73F72389" w14:textId="77777777" w:rsidR="00697142" w:rsidRDefault="00697142" w:rsidP="00697142">
      <w:pPr>
        <w:numPr>
          <w:ilvl w:val="0"/>
          <w:numId w:val="22"/>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Special requests by customers must be accommodated and notifications sent upon availability.</w:t>
      </w:r>
    </w:p>
    <w:p w14:paraId="6282507F"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B1B3A06"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4. Major Security Rules for the Database:</w:t>
      </w:r>
    </w:p>
    <w:p w14:paraId="0E8DF0BE"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Access control based on roles (Owner, Employees, Customers, Vendors).</w:t>
      </w:r>
    </w:p>
    <w:p w14:paraId="76596689"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Data encryption for sensitive information such as customer details and transaction histories.</w:t>
      </w:r>
    </w:p>
    <w:p w14:paraId="5EBF9AD7" w14:textId="77777777" w:rsidR="00697142" w:rsidRP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Regular data backups.</w:t>
      </w:r>
    </w:p>
    <w:p w14:paraId="77A41AB8" w14:textId="77777777" w:rsidR="00697142" w:rsidRDefault="00697142" w:rsidP="00697142">
      <w:pPr>
        <w:numPr>
          <w:ilvl w:val="0"/>
          <w:numId w:val="23"/>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Compliance with GDPR or relevant data protection laws for customer data.</w:t>
      </w:r>
    </w:p>
    <w:p w14:paraId="7295C710" w14:textId="77777777" w:rsidR="00697142" w:rsidRPr="00697142" w:rsidRDefault="00697142" w:rsidP="00697142">
      <w:pPr>
        <w:spacing w:after="0" w:line="240" w:lineRule="auto"/>
        <w:ind w:left="720"/>
        <w:rPr>
          <w:rFonts w:ascii="Segoe UI" w:eastAsia="Times New Roman" w:hAnsi="Segoe UI" w:cs="Segoe UI"/>
          <w:color w:val="000000" w:themeColor="text1"/>
          <w:kern w:val="0"/>
          <w:sz w:val="24"/>
          <w:szCs w:val="24"/>
          <w14:ligatures w14:val="none"/>
        </w:rPr>
      </w:pPr>
    </w:p>
    <w:p w14:paraId="6DA205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5. Preliminary Entities and Attributes:</w:t>
      </w:r>
    </w:p>
    <w:p w14:paraId="7BB10ECA"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Entities:</w:t>
      </w:r>
    </w:p>
    <w:p w14:paraId="52915CC8"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Inventory</w:t>
      </w:r>
    </w:p>
    <w:p w14:paraId="2DA1592C"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21E6B1C5"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2A3EA2AB"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w:t>
      </w:r>
    </w:p>
    <w:p w14:paraId="3FF33444"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7028ECBE" w14:textId="77777777" w:rsidR="00697142" w:rsidRPr="00697142" w:rsidRDefault="00697142" w:rsidP="00697142">
      <w:pPr>
        <w:numPr>
          <w:ilvl w:val="0"/>
          <w:numId w:val="24"/>
        </w:numPr>
        <w:spacing w:after="0" w:line="240" w:lineRule="auto"/>
        <w:rPr>
          <w:rFonts w:ascii="Segoe UI" w:eastAsia="Times New Roman" w:hAnsi="Segoe UI" w:cs="Segoe UI"/>
          <w:color w:val="000000" w:themeColor="text1"/>
          <w:kern w:val="0"/>
          <w:sz w:val="24"/>
          <w:szCs w:val="24"/>
          <w14:ligatures w14:val="none"/>
        </w:rPr>
      </w:pPr>
      <w:proofErr w:type="spellStart"/>
      <w:r w:rsidRPr="00697142">
        <w:rPr>
          <w:rFonts w:ascii="Segoe UI" w:eastAsia="Times New Roman" w:hAnsi="Segoe UI" w:cs="Segoe UI"/>
          <w:color w:val="000000" w:themeColor="text1"/>
          <w:kern w:val="0"/>
          <w:sz w:val="24"/>
          <w:szCs w:val="24"/>
          <w14:ligatures w14:val="none"/>
        </w:rPr>
        <w:t>EmailNotifications</w:t>
      </w:r>
      <w:proofErr w:type="spellEnd"/>
    </w:p>
    <w:p w14:paraId="6D0F1F45"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b/>
          <w:bCs/>
          <w:color w:val="000000" w:themeColor="text1"/>
          <w:kern w:val="0"/>
          <w:sz w:val="24"/>
          <w:szCs w:val="24"/>
          <w14:ligatures w14:val="none"/>
        </w:rPr>
        <w:t>Attributes:</w:t>
      </w:r>
    </w:p>
    <w:p w14:paraId="782F89C8"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For Inventory:</w:t>
      </w:r>
    </w:p>
    <w:p w14:paraId="52C5B744"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w:t>
      </w:r>
    </w:p>
    <w:p w14:paraId="06147E0E"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Type of Record</w:t>
      </w:r>
    </w:p>
    <w:p w14:paraId="5B348419"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Artist Name</w:t>
      </w:r>
    </w:p>
    <w:p w14:paraId="08BCA8F3"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Album Title</w:t>
      </w:r>
    </w:p>
    <w:p w14:paraId="48AA1B0A"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Musical Genre</w:t>
      </w:r>
    </w:p>
    <w:p w14:paraId="40DC2147"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Physical Condition</w:t>
      </w:r>
    </w:p>
    <w:p w14:paraId="57F5880B"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Initial Purchase Price</w:t>
      </w:r>
    </w:p>
    <w:p w14:paraId="0170F361"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Recommended Selling Price</w:t>
      </w:r>
    </w:p>
    <w:p w14:paraId="65357A7F" w14:textId="77777777" w:rsidR="00697142" w:rsidRPr="00697142" w:rsidRDefault="00697142" w:rsidP="00697142">
      <w:pPr>
        <w:numPr>
          <w:ilvl w:val="0"/>
          <w:numId w:val="25"/>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Current Inventory Level</w:t>
      </w:r>
    </w:p>
    <w:p w14:paraId="4FA9450F"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i/>
          <w:iCs/>
          <w:color w:val="000000" w:themeColor="text1"/>
          <w:kern w:val="0"/>
          <w:sz w:val="24"/>
          <w:szCs w:val="24"/>
          <w14:ligatures w14:val="none"/>
        </w:rPr>
        <w:t xml:space="preserve">For </w:t>
      </w:r>
      <w:proofErr w:type="spellStart"/>
      <w:r w:rsidRPr="00697142">
        <w:rPr>
          <w:rFonts w:ascii="Segoe UI" w:eastAsia="Times New Roman" w:hAnsi="Segoe UI" w:cs="Segoe UI"/>
          <w:i/>
          <w:iCs/>
          <w:color w:val="000000" w:themeColor="text1"/>
          <w:kern w:val="0"/>
          <w:sz w:val="24"/>
          <w:szCs w:val="24"/>
          <w14:ligatures w14:val="none"/>
        </w:rPr>
        <w:t>PurchaseHistory</w:t>
      </w:r>
      <w:proofErr w:type="spellEnd"/>
      <w:r w:rsidRPr="00697142">
        <w:rPr>
          <w:rFonts w:ascii="Segoe UI" w:eastAsia="Times New Roman" w:hAnsi="Segoe UI" w:cs="Segoe UI"/>
          <w:i/>
          <w:iCs/>
          <w:color w:val="000000" w:themeColor="text1"/>
          <w:kern w:val="0"/>
          <w:sz w:val="24"/>
          <w:szCs w:val="24"/>
          <w14:ligatures w14:val="none"/>
        </w:rPr>
        <w:t>:</w:t>
      </w:r>
    </w:p>
    <w:p w14:paraId="2BCB3D79"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Purchase Identification Number</w:t>
      </w:r>
    </w:p>
    <w:p w14:paraId="2F020973"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Type</w:t>
      </w:r>
    </w:p>
    <w:p w14:paraId="7C3146FB"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Vendor Specific Information</w:t>
      </w:r>
    </w:p>
    <w:p w14:paraId="097D12F5"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of Purchase</w:t>
      </w:r>
    </w:p>
    <w:p w14:paraId="1E4CF994" w14:textId="77777777" w:rsidR="00697142" w:rsidRPr="00697142" w:rsidRDefault="00697142" w:rsidP="00697142">
      <w:pPr>
        <w:numPr>
          <w:ilvl w:val="0"/>
          <w:numId w:val="26"/>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Acquisition Cost</w:t>
      </w:r>
    </w:p>
    <w:p w14:paraId="2C2DAB00"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p>
    <w:p w14:paraId="0A387104" w14:textId="77777777" w:rsidR="00697142" w:rsidRPr="00697142" w:rsidRDefault="00697142" w:rsidP="00697142">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6. Candidate Keys:</w:t>
      </w:r>
    </w:p>
    <w:p w14:paraId="325467CB"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Record Identification Number for Inventory</w:t>
      </w:r>
    </w:p>
    <w:p w14:paraId="6B1E9935"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Purchase Identification Number for </w:t>
      </w:r>
      <w:proofErr w:type="spellStart"/>
      <w:r w:rsidRPr="00697142">
        <w:rPr>
          <w:rFonts w:ascii="Segoe UI" w:eastAsia="Times New Roman" w:hAnsi="Segoe UI" w:cs="Segoe UI"/>
          <w:color w:val="000000" w:themeColor="text1"/>
          <w:kern w:val="0"/>
          <w:sz w:val="24"/>
          <w:szCs w:val="24"/>
          <w14:ligatures w14:val="none"/>
        </w:rPr>
        <w:t>PurchaseHistory</w:t>
      </w:r>
      <w:proofErr w:type="spellEnd"/>
    </w:p>
    <w:p w14:paraId="0FE86484"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Sales Identification Number for </w:t>
      </w:r>
      <w:proofErr w:type="spellStart"/>
      <w:r w:rsidRPr="00697142">
        <w:rPr>
          <w:rFonts w:ascii="Segoe UI" w:eastAsia="Times New Roman" w:hAnsi="Segoe UI" w:cs="Segoe UI"/>
          <w:color w:val="000000" w:themeColor="text1"/>
          <w:kern w:val="0"/>
          <w:sz w:val="24"/>
          <w:szCs w:val="24"/>
          <w14:ligatures w14:val="none"/>
        </w:rPr>
        <w:t>SalesTracking</w:t>
      </w:r>
      <w:proofErr w:type="spellEnd"/>
    </w:p>
    <w:p w14:paraId="6164E2E9"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Customer Identification Number for Customer</w:t>
      </w:r>
    </w:p>
    <w:p w14:paraId="7661DF01" w14:textId="77777777" w:rsidR="00697142" w:rsidRPr="00697142" w:rsidRDefault="00697142" w:rsidP="00697142">
      <w:pPr>
        <w:numPr>
          <w:ilvl w:val="0"/>
          <w:numId w:val="27"/>
        </w:num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Special Request Identification Number for </w:t>
      </w:r>
      <w:proofErr w:type="spellStart"/>
      <w:r w:rsidRPr="00697142">
        <w:rPr>
          <w:rFonts w:ascii="Segoe UI" w:eastAsia="Times New Roman" w:hAnsi="Segoe UI" w:cs="Segoe UI"/>
          <w:color w:val="000000" w:themeColor="text1"/>
          <w:kern w:val="0"/>
          <w:sz w:val="24"/>
          <w:szCs w:val="24"/>
          <w14:ligatures w14:val="none"/>
        </w:rPr>
        <w:t>SpecialRequests</w:t>
      </w:r>
      <w:proofErr w:type="spellEnd"/>
    </w:p>
    <w:p w14:paraId="14336667" w14:textId="460C7CEC" w:rsidR="00B14F9A" w:rsidRDefault="00B14F9A" w:rsidP="00697142">
      <w:pPr>
        <w:spacing w:after="0" w:line="240" w:lineRule="auto"/>
        <w:rPr>
          <w:rFonts w:ascii="Segoe UI" w:hAnsi="Segoe UI" w:cs="Segoe UI"/>
          <w:color w:val="000000" w:themeColor="text1"/>
        </w:rPr>
      </w:pPr>
    </w:p>
    <w:p w14:paraId="6F6F2A2A" w14:textId="4DD8E8D1" w:rsidR="00601F27" w:rsidRPr="00280050" w:rsidRDefault="00601F27" w:rsidP="00601F27">
      <w:pPr>
        <w:pStyle w:val="Heading1"/>
        <w:rPr>
          <w:color w:val="000000" w:themeColor="text1"/>
        </w:rPr>
      </w:pPr>
      <w:r>
        <w:rPr>
          <w:color w:val="000000" w:themeColor="text1"/>
        </w:rPr>
        <w:t>Note 4</w:t>
      </w:r>
    </w:p>
    <w:p w14:paraId="16B19209"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353C11A7" w14:textId="64CBE540" w:rsidR="00601F27" w:rsidRDefault="00601F27" w:rsidP="00601F27">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Date: September 1</w:t>
      </w:r>
      <w:r>
        <w:rPr>
          <w:rFonts w:ascii="Segoe UI" w:eastAsia="Times New Roman" w:hAnsi="Segoe UI" w:cs="Segoe UI"/>
          <w:color w:val="000000" w:themeColor="text1"/>
          <w:kern w:val="0"/>
          <w:sz w:val="24"/>
          <w:szCs w:val="24"/>
          <w14:ligatures w14:val="none"/>
        </w:rPr>
        <w:t>7</w:t>
      </w:r>
      <w:r w:rsidRPr="00697142">
        <w:rPr>
          <w:rFonts w:ascii="Segoe UI" w:eastAsia="Times New Roman" w:hAnsi="Segoe UI" w:cs="Segoe UI"/>
          <w:color w:val="000000" w:themeColor="text1"/>
          <w:kern w:val="0"/>
          <w:sz w:val="24"/>
          <w:szCs w:val="24"/>
          <w14:ligatures w14:val="none"/>
        </w:rPr>
        <w:t>, 2023</w:t>
      </w:r>
    </w:p>
    <w:p w14:paraId="5C7DF7DA" w14:textId="77777777" w:rsidR="00601F27" w:rsidRPr="00697142" w:rsidRDefault="00601F27" w:rsidP="00601F27">
      <w:pPr>
        <w:spacing w:after="0" w:line="240" w:lineRule="auto"/>
        <w:rPr>
          <w:rFonts w:ascii="Segoe UI" w:eastAsia="Times New Roman" w:hAnsi="Segoe UI" w:cs="Segoe UI"/>
          <w:color w:val="000000" w:themeColor="text1"/>
          <w:kern w:val="0"/>
          <w:sz w:val="24"/>
          <w:szCs w:val="24"/>
          <w14:ligatures w14:val="none"/>
        </w:rPr>
      </w:pPr>
    </w:p>
    <w:p w14:paraId="1375A93F" w14:textId="78C5B1A2"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Define Your Entities and Attributes and the Relations:</w:t>
      </w:r>
    </w:p>
    <w:p w14:paraId="23EAA4CA"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Customer Entity:</w:t>
      </w:r>
    </w:p>
    <w:p w14:paraId="7BC0971F"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CustomerKey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CustomerFirst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CustomerLast</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CustomerEmail</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CustomerPhone</w:t>
      </w:r>
      <w:proofErr w:type="spellEnd"/>
    </w:p>
    <w:p w14:paraId="792A45FA" w14:textId="60A1ADA0"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Request and Sale</w:t>
      </w:r>
    </w:p>
    <w:p w14:paraId="267273E1"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Request Entity:</w:t>
      </w:r>
    </w:p>
    <w:p w14:paraId="0FD43CB5"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RequestKey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RequestTitle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RequestStatus</w:t>
      </w:r>
      <w:proofErr w:type="spellEnd"/>
    </w:p>
    <w:p w14:paraId="322F0085" w14:textId="1C409BE1"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Customer</w:t>
      </w:r>
    </w:p>
    <w:p w14:paraId="5C29A78C"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Sales Entity:</w:t>
      </w:r>
    </w:p>
    <w:p w14:paraId="450D7DC0"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SaleDate</w:t>
      </w:r>
      <w:proofErr w:type="spellEnd"/>
    </w:p>
    <w:p w14:paraId="60BCAE7A" w14:textId="6DD86E3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Links to Customer and </w:t>
      </w:r>
      <w:proofErr w:type="spellStart"/>
      <w:r>
        <w:rPr>
          <w:rFonts w:ascii="Segoe UI" w:hAnsi="Segoe UI" w:cs="Segoe UI"/>
          <w:color w:val="000000" w:themeColor="text1"/>
        </w:rPr>
        <w:t>SaleDetail</w:t>
      </w:r>
      <w:proofErr w:type="spellEnd"/>
    </w:p>
    <w:p w14:paraId="319E0B10"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SaleDetails Entity:</w:t>
      </w:r>
    </w:p>
    <w:p w14:paraId="171B3643" w14:textId="77777777" w:rsidR="009F23D8" w:rsidRP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SaleDetailKey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SaleDetailPrice</w:t>
      </w:r>
      <w:proofErr w:type="spellEnd"/>
    </w:p>
    <w:p w14:paraId="09FD6CD4"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Relations: Connects Sales and Album entities (Foreign Keys to Sales and Album)</w:t>
      </w:r>
    </w:p>
    <w:p w14:paraId="7574C523" w14:textId="7C69FAFF"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Links to Sale and Album</w:t>
      </w:r>
    </w:p>
    <w:p w14:paraId="5A44B53D"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Album Entity:</w:t>
      </w:r>
    </w:p>
    <w:p w14:paraId="18E9D628"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AlbumKey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AlbumDate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AlbumSuggestedPrice</w:t>
      </w:r>
      <w:proofErr w:type="spellEnd"/>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AlbumCondition</w:t>
      </w:r>
      <w:proofErr w:type="spellEnd"/>
    </w:p>
    <w:p w14:paraId="5516317F" w14:textId="49872F6A"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Artist</w:t>
      </w:r>
    </w:p>
    <w:p w14:paraId="5DC96CB5" w14:textId="77777777" w:rsidR="009F23D8" w:rsidRPr="009F23D8" w:rsidRDefault="009F23D8" w:rsidP="009F23D8">
      <w:pPr>
        <w:numPr>
          <w:ilvl w:val="1"/>
          <w:numId w:val="28"/>
        </w:numPr>
        <w:spacing w:after="0" w:line="240" w:lineRule="auto"/>
        <w:rPr>
          <w:rFonts w:ascii="Segoe UI" w:hAnsi="Segoe UI" w:cs="Segoe UI"/>
          <w:color w:val="000000" w:themeColor="text1"/>
        </w:rPr>
      </w:pPr>
      <w:r w:rsidRPr="009F23D8">
        <w:rPr>
          <w:rFonts w:ascii="Segoe UI" w:hAnsi="Segoe UI" w:cs="Segoe UI"/>
          <w:b/>
          <w:bCs/>
          <w:color w:val="000000" w:themeColor="text1"/>
        </w:rPr>
        <w:t>Artist Entity:</w:t>
      </w:r>
    </w:p>
    <w:p w14:paraId="135C5417" w14:textId="77777777" w:rsidR="009F23D8" w:rsidRDefault="009F23D8" w:rsidP="009F23D8">
      <w:pPr>
        <w:numPr>
          <w:ilvl w:val="2"/>
          <w:numId w:val="28"/>
        </w:numPr>
        <w:spacing w:after="0" w:line="240" w:lineRule="auto"/>
        <w:rPr>
          <w:rFonts w:ascii="Segoe UI" w:hAnsi="Segoe UI" w:cs="Segoe UI"/>
          <w:color w:val="000000" w:themeColor="text1"/>
        </w:rPr>
      </w:pPr>
      <w:r w:rsidRPr="009F23D8">
        <w:rPr>
          <w:rFonts w:ascii="Segoe UI" w:hAnsi="Segoe UI" w:cs="Segoe UI"/>
          <w:color w:val="000000" w:themeColor="text1"/>
        </w:rPr>
        <w:t xml:space="preserve">Attributes: </w:t>
      </w:r>
      <w:proofErr w:type="spellStart"/>
      <w:r w:rsidRPr="009F23D8">
        <w:rPr>
          <w:rFonts w:ascii="Segoe UI" w:hAnsi="Segoe UI" w:cs="Segoe UI"/>
          <w:color w:val="000000" w:themeColor="text1"/>
        </w:rPr>
        <w:t>ArtistKey</w:t>
      </w:r>
      <w:proofErr w:type="spellEnd"/>
      <w:r w:rsidRPr="009F23D8">
        <w:rPr>
          <w:rFonts w:ascii="Segoe UI" w:hAnsi="Segoe UI" w:cs="Segoe UI"/>
          <w:color w:val="000000" w:themeColor="text1"/>
        </w:rPr>
        <w:t xml:space="preserve"> (Primary Key), </w:t>
      </w:r>
      <w:proofErr w:type="spellStart"/>
      <w:r w:rsidRPr="009F23D8">
        <w:rPr>
          <w:rFonts w:ascii="Segoe UI" w:hAnsi="Segoe UI" w:cs="Segoe UI"/>
          <w:color w:val="000000" w:themeColor="text1"/>
        </w:rPr>
        <w:t>ArtistName</w:t>
      </w:r>
      <w:proofErr w:type="spellEnd"/>
    </w:p>
    <w:p w14:paraId="5DC415E4" w14:textId="199DB21E"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Sellers Entity:</w:t>
      </w:r>
    </w:p>
    <w:p w14:paraId="4811D8AA" w14:textId="6FB7056F"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SettersKey</w:t>
      </w:r>
      <w:proofErr w:type="spellEnd"/>
      <w:r>
        <w:rPr>
          <w:rFonts w:ascii="Segoe UI" w:hAnsi="Segoe UI" w:cs="Segoe UI"/>
          <w:color w:val="000000" w:themeColor="text1"/>
        </w:rPr>
        <w:t xml:space="preserve"> </w:t>
      </w:r>
      <w:r w:rsidRPr="009F23D8">
        <w:rPr>
          <w:rFonts w:ascii="Segoe UI" w:hAnsi="Segoe UI" w:cs="Segoe UI"/>
          <w:color w:val="000000" w:themeColor="text1"/>
        </w:rPr>
        <w:t>(Primary Key),</w:t>
      </w:r>
      <w:r>
        <w:rPr>
          <w:rFonts w:ascii="Segoe UI" w:hAnsi="Segoe UI" w:cs="Segoe UI"/>
          <w:color w:val="000000" w:themeColor="text1"/>
        </w:rPr>
        <w:t xml:space="preserve"> </w:t>
      </w:r>
      <w:proofErr w:type="spellStart"/>
      <w:r w:rsidRPr="009F23D8">
        <w:rPr>
          <w:rFonts w:ascii="Segoe UI" w:hAnsi="Segoe UI" w:cs="Segoe UI"/>
          <w:color w:val="000000" w:themeColor="text1"/>
        </w:rPr>
        <w:t>SellerFirst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SellerLast</w:t>
      </w:r>
      <w:proofErr w:type="spellEnd"/>
      <w:r>
        <w:rPr>
          <w:rFonts w:ascii="Segoe UI" w:hAnsi="Segoe UI" w:cs="Segoe UI"/>
          <w:color w:val="000000" w:themeColor="text1"/>
        </w:rPr>
        <w:t>,</w:t>
      </w:r>
      <w:r w:rsidRPr="009F23D8">
        <w:rPr>
          <w:rFonts w:ascii="Segoe UI" w:hAnsi="Segoe UI" w:cs="Segoe UI"/>
          <w:color w:val="000000" w:themeColor="text1"/>
        </w:rPr>
        <w:t xml:space="preserve"> </w:t>
      </w:r>
      <w:proofErr w:type="spellStart"/>
      <w:r w:rsidRPr="009F23D8">
        <w:rPr>
          <w:rFonts w:ascii="Segoe UI" w:hAnsi="Segoe UI" w:cs="Segoe UI"/>
          <w:color w:val="000000" w:themeColor="text1"/>
        </w:rPr>
        <w:t>SellerEmai</w:t>
      </w:r>
      <w:r>
        <w:rPr>
          <w:rFonts w:ascii="Segoe UI" w:hAnsi="Segoe UI" w:cs="Segoe UI"/>
          <w:color w:val="000000" w:themeColor="text1"/>
        </w:rPr>
        <w:t>l</w:t>
      </w:r>
      <w:proofErr w:type="spellEnd"/>
      <w:r>
        <w:rPr>
          <w:rFonts w:ascii="Segoe UI" w:hAnsi="Segoe UI" w:cs="Segoe UI"/>
          <w:color w:val="000000" w:themeColor="text1"/>
        </w:rPr>
        <w:t xml:space="preserve">, </w:t>
      </w:r>
      <w:proofErr w:type="spellStart"/>
      <w:r w:rsidRPr="009F23D8">
        <w:rPr>
          <w:rFonts w:ascii="Segoe UI" w:hAnsi="Segoe UI" w:cs="Segoe UI"/>
          <w:color w:val="000000" w:themeColor="text1"/>
        </w:rPr>
        <w:t>SellerPhone</w:t>
      </w:r>
      <w:proofErr w:type="spellEnd"/>
    </w:p>
    <w:p w14:paraId="4950636A" w14:textId="1670ACD7" w:rsid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LT Purchase and Album</w:t>
      </w:r>
    </w:p>
    <w:p w14:paraId="1CF68AF8" w14:textId="22EC91C3" w:rsidR="009F23D8" w:rsidRPr="009F23D8" w:rsidRDefault="009F23D8" w:rsidP="009F23D8">
      <w:pPr>
        <w:numPr>
          <w:ilvl w:val="1"/>
          <w:numId w:val="28"/>
        </w:numPr>
        <w:spacing w:after="0" w:line="240" w:lineRule="auto"/>
        <w:rPr>
          <w:rFonts w:ascii="Segoe UI" w:hAnsi="Segoe UI" w:cs="Segoe UI"/>
          <w:color w:val="000000" w:themeColor="text1"/>
        </w:rPr>
      </w:pPr>
      <w:r>
        <w:rPr>
          <w:rFonts w:ascii="Segoe UI" w:hAnsi="Segoe UI" w:cs="Segoe UI"/>
          <w:b/>
          <w:bCs/>
          <w:color w:val="000000" w:themeColor="text1"/>
        </w:rPr>
        <w:t>Purchase Entity:</w:t>
      </w:r>
    </w:p>
    <w:p w14:paraId="79848C47" w14:textId="08CF1056" w:rsidR="009F23D8" w:rsidRPr="009F23D8" w:rsidRDefault="009F23D8" w:rsidP="009F23D8">
      <w:pPr>
        <w:numPr>
          <w:ilvl w:val="2"/>
          <w:numId w:val="28"/>
        </w:numPr>
        <w:spacing w:after="0" w:line="240" w:lineRule="auto"/>
        <w:rPr>
          <w:rFonts w:ascii="Segoe UI" w:hAnsi="Segoe UI" w:cs="Segoe UI"/>
          <w:color w:val="000000" w:themeColor="text1"/>
        </w:rPr>
      </w:pPr>
      <w:r>
        <w:rPr>
          <w:rFonts w:ascii="Segoe UI" w:hAnsi="Segoe UI" w:cs="Segoe UI"/>
          <w:color w:val="000000" w:themeColor="text1"/>
        </w:rPr>
        <w:t xml:space="preserve">Attributes: </w:t>
      </w:r>
      <w:proofErr w:type="spellStart"/>
      <w:r>
        <w:rPr>
          <w:rFonts w:ascii="Segoe UI" w:hAnsi="Segoe UI" w:cs="Segoe UI"/>
          <w:color w:val="000000" w:themeColor="text1"/>
        </w:rPr>
        <w:t>PurchaseKey</w:t>
      </w:r>
      <w:proofErr w:type="spellEnd"/>
      <w:r>
        <w:rPr>
          <w:rFonts w:ascii="Segoe UI" w:hAnsi="Segoe UI" w:cs="Segoe UI"/>
          <w:color w:val="000000" w:themeColor="text1"/>
        </w:rPr>
        <w:t xml:space="preserve"> </w:t>
      </w:r>
      <w:r>
        <w:rPr>
          <w:rFonts w:ascii="Segoe UI" w:hAnsi="Segoe UI" w:cs="Segoe UI"/>
          <w:color w:val="000000" w:themeColor="text1"/>
          <w:kern w:val="0"/>
          <w14:ligatures w14:val="none"/>
        </w:rPr>
        <w:t>(Primary Key), Purchase date</w:t>
      </w:r>
    </w:p>
    <w:p w14:paraId="27D5CC29" w14:textId="77777777" w:rsidR="009F23D8" w:rsidRPr="009F23D8" w:rsidRDefault="009F23D8" w:rsidP="009F23D8">
      <w:pPr>
        <w:spacing w:after="0" w:line="240" w:lineRule="auto"/>
        <w:ind w:left="2160"/>
        <w:rPr>
          <w:rFonts w:ascii="Segoe UI" w:hAnsi="Segoe UI" w:cs="Segoe UI"/>
          <w:color w:val="000000" w:themeColor="text1"/>
        </w:rPr>
      </w:pPr>
    </w:p>
    <w:p w14:paraId="5812C541" w14:textId="592E8387" w:rsidR="009F23D8" w:rsidRDefault="009F23D8" w:rsidP="009F23D8">
      <w:pPr>
        <w:numPr>
          <w:ilvl w:val="0"/>
          <w:numId w:val="28"/>
        </w:numPr>
        <w:spacing w:after="0" w:line="240" w:lineRule="auto"/>
        <w:rPr>
          <w:rFonts w:ascii="Segoe UI" w:hAnsi="Segoe UI" w:cs="Segoe UI"/>
          <w:color w:val="000000" w:themeColor="text1"/>
        </w:rPr>
      </w:pPr>
      <w:r w:rsidRPr="009F23D8">
        <w:rPr>
          <w:rFonts w:ascii="Segoe UI" w:hAnsi="Segoe UI" w:cs="Segoe UI"/>
          <w:color w:val="000000" w:themeColor="text1"/>
        </w:rPr>
        <w:t>Create a Logical Model:</w:t>
      </w:r>
    </w:p>
    <w:p w14:paraId="496192ED" w14:textId="36671AE8" w:rsidR="009F23D8" w:rsidRDefault="009F23D8" w:rsidP="009F23D8">
      <w:pPr>
        <w:spacing w:after="0" w:line="240" w:lineRule="auto"/>
        <w:ind w:left="720"/>
        <w:rPr>
          <w:rFonts w:ascii="Segoe UI" w:hAnsi="Segoe UI" w:cs="Segoe UI"/>
          <w:color w:val="000000" w:themeColor="text1"/>
        </w:rPr>
      </w:pPr>
      <w:r>
        <w:rPr>
          <w:noProof/>
        </w:rPr>
        <w:drawing>
          <wp:inline distT="0" distB="0" distL="0" distR="0" wp14:anchorId="2C7FFD77" wp14:editId="758E1078">
            <wp:extent cx="5943600" cy="2185670"/>
            <wp:effectExtent l="0" t="0" r="0" b="5080"/>
            <wp:docPr id="82414926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9261" name="Picture 1" descr="A diagram of a data flow&#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776095C3" w14:textId="77777777" w:rsidR="009F23D8" w:rsidRPr="009F23D8" w:rsidRDefault="009F23D8" w:rsidP="009F23D8">
      <w:pPr>
        <w:pStyle w:val="ListParagraph"/>
        <w:numPr>
          <w:ilvl w:val="0"/>
          <w:numId w:val="28"/>
        </w:numPr>
        <w:spacing w:after="0" w:line="240" w:lineRule="auto"/>
        <w:rPr>
          <w:rFonts w:ascii="Segoe UI" w:hAnsi="Segoe UI" w:cs="Segoe UI"/>
          <w:color w:val="000000" w:themeColor="text1"/>
        </w:rPr>
      </w:pPr>
    </w:p>
    <w:p w14:paraId="4757B919"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Domain Entities</w:t>
      </w:r>
      <w:r w:rsidRPr="009F23D8">
        <w:rPr>
          <w:rFonts w:ascii="Segoe UI" w:hAnsi="Segoe UI" w:cs="Segoe UI"/>
          <w:color w:val="000000" w:themeColor="text1"/>
        </w:rPr>
        <w:t>: Customer, Request, Sales, Sales Details, Album, Artists, Sellers, Purchase</w:t>
      </w:r>
    </w:p>
    <w:p w14:paraId="0B64BEA4" w14:textId="3ACB583B"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Linking Entities</w:t>
      </w:r>
      <w:r w:rsidRPr="009F23D8">
        <w:rPr>
          <w:rFonts w:ascii="Segoe UI" w:hAnsi="Segoe UI" w:cs="Segoe UI"/>
          <w:color w:val="000000" w:themeColor="text1"/>
        </w:rPr>
        <w:t xml:space="preserve">: </w:t>
      </w:r>
      <w:r>
        <w:rPr>
          <w:rFonts w:ascii="Segoe UI" w:hAnsi="Segoe UI" w:cs="Segoe UI"/>
          <w:color w:val="000000" w:themeColor="text1"/>
        </w:rPr>
        <w:t>Album Linking Table and Purchase Linking Table</w:t>
      </w:r>
    </w:p>
    <w:p w14:paraId="32F242C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Lookup Entities</w:t>
      </w:r>
      <w:r w:rsidRPr="009F23D8">
        <w:rPr>
          <w:rFonts w:ascii="Segoe UI" w:hAnsi="Segoe UI" w:cs="Segoe UI"/>
          <w:color w:val="000000" w:themeColor="text1"/>
        </w:rPr>
        <w:t>: None</w:t>
      </w:r>
    </w:p>
    <w:p w14:paraId="12F9157A" w14:textId="77777777" w:rsidR="009F23D8" w:rsidRPr="009F23D8" w:rsidRDefault="009F23D8" w:rsidP="009F23D8">
      <w:pPr>
        <w:numPr>
          <w:ilvl w:val="0"/>
          <w:numId w:val="29"/>
        </w:numPr>
        <w:tabs>
          <w:tab w:val="num" w:pos="720"/>
        </w:tabs>
        <w:spacing w:after="0" w:line="240" w:lineRule="auto"/>
        <w:rPr>
          <w:rFonts w:ascii="Segoe UI" w:hAnsi="Segoe UI" w:cs="Segoe UI"/>
          <w:color w:val="000000" w:themeColor="text1"/>
        </w:rPr>
      </w:pPr>
      <w:r w:rsidRPr="009F23D8">
        <w:rPr>
          <w:rFonts w:ascii="Segoe UI" w:hAnsi="Segoe UI" w:cs="Segoe UI"/>
          <w:b/>
          <w:bCs/>
          <w:color w:val="000000" w:themeColor="text1"/>
        </w:rPr>
        <w:t>Weak Entities</w:t>
      </w:r>
      <w:r w:rsidRPr="009F23D8">
        <w:rPr>
          <w:rFonts w:ascii="Segoe UI" w:hAnsi="Segoe UI" w:cs="Segoe UI"/>
          <w:color w:val="000000" w:themeColor="text1"/>
        </w:rPr>
        <w:t>: None</w:t>
      </w:r>
    </w:p>
    <w:p w14:paraId="00A56E55" w14:textId="3DF543D3" w:rsidR="00EC45D5" w:rsidRPr="00280050" w:rsidRDefault="00EC45D5" w:rsidP="00EC45D5">
      <w:pPr>
        <w:pStyle w:val="Heading1"/>
        <w:rPr>
          <w:color w:val="000000" w:themeColor="text1"/>
        </w:rPr>
      </w:pPr>
      <w:r>
        <w:rPr>
          <w:color w:val="000000" w:themeColor="text1"/>
        </w:rPr>
        <w:t xml:space="preserve">Note </w:t>
      </w:r>
      <w:r>
        <w:rPr>
          <w:color w:val="000000" w:themeColor="text1"/>
        </w:rPr>
        <w:t>5</w:t>
      </w:r>
    </w:p>
    <w:p w14:paraId="65866DEC" w14:textId="77777777" w:rsidR="00EC45D5" w:rsidRPr="00697142" w:rsidRDefault="00EC45D5" w:rsidP="00EC45D5">
      <w:pPr>
        <w:spacing w:after="0" w:line="240" w:lineRule="auto"/>
        <w:rPr>
          <w:rFonts w:ascii="Segoe UI" w:eastAsia="Times New Roman" w:hAnsi="Segoe UI" w:cs="Segoe UI"/>
          <w:color w:val="000000" w:themeColor="text1"/>
          <w:kern w:val="0"/>
          <w:sz w:val="24"/>
          <w:szCs w:val="24"/>
          <w14:ligatures w14:val="none"/>
        </w:rPr>
      </w:pPr>
    </w:p>
    <w:p w14:paraId="7133D5AB" w14:textId="6826D086" w:rsidR="00EC45D5" w:rsidRDefault="00EC45D5" w:rsidP="00EC45D5">
      <w:pPr>
        <w:spacing w:after="0" w:line="240" w:lineRule="auto"/>
        <w:rPr>
          <w:rFonts w:ascii="Segoe UI" w:eastAsia="Times New Roman" w:hAnsi="Segoe UI" w:cs="Segoe UI"/>
          <w:color w:val="000000" w:themeColor="text1"/>
          <w:kern w:val="0"/>
          <w:sz w:val="24"/>
          <w:szCs w:val="24"/>
          <w14:ligatures w14:val="none"/>
        </w:rPr>
      </w:pPr>
      <w:r w:rsidRPr="00697142">
        <w:rPr>
          <w:rFonts w:ascii="Segoe UI" w:eastAsia="Times New Roman" w:hAnsi="Segoe UI" w:cs="Segoe UI"/>
          <w:color w:val="000000" w:themeColor="text1"/>
          <w:kern w:val="0"/>
          <w:sz w:val="24"/>
          <w:szCs w:val="24"/>
          <w14:ligatures w14:val="none"/>
        </w:rPr>
        <w:t xml:space="preserve">Date: September </w:t>
      </w:r>
      <w:r>
        <w:rPr>
          <w:rFonts w:ascii="Segoe UI" w:eastAsia="Times New Roman" w:hAnsi="Segoe UI" w:cs="Segoe UI"/>
          <w:color w:val="000000" w:themeColor="text1"/>
          <w:kern w:val="0"/>
          <w:sz w:val="24"/>
          <w:szCs w:val="24"/>
          <w14:ligatures w14:val="none"/>
        </w:rPr>
        <w:t>24</w:t>
      </w:r>
      <w:r w:rsidRPr="00697142">
        <w:rPr>
          <w:rFonts w:ascii="Segoe UI" w:eastAsia="Times New Roman" w:hAnsi="Segoe UI" w:cs="Segoe UI"/>
          <w:color w:val="000000" w:themeColor="text1"/>
          <w:kern w:val="0"/>
          <w:sz w:val="24"/>
          <w:szCs w:val="24"/>
          <w14:ligatures w14:val="none"/>
        </w:rPr>
        <w:t>, 2023</w:t>
      </w:r>
    </w:p>
    <w:p w14:paraId="6C98EBBE" w14:textId="77777777" w:rsidR="00EC45D5" w:rsidRPr="00697142" w:rsidRDefault="00EC45D5" w:rsidP="00EC45D5">
      <w:pPr>
        <w:spacing w:after="0" w:line="240" w:lineRule="auto"/>
        <w:rPr>
          <w:rFonts w:ascii="Segoe UI" w:eastAsia="Times New Roman" w:hAnsi="Segoe UI" w:cs="Segoe UI"/>
          <w:color w:val="000000" w:themeColor="text1"/>
          <w:kern w:val="0"/>
          <w:sz w:val="24"/>
          <w:szCs w:val="24"/>
          <w14:ligatures w14:val="none"/>
        </w:rPr>
      </w:pPr>
    </w:p>
    <w:p w14:paraId="592067FC" w14:textId="41636A3F" w:rsidR="00EC45D5" w:rsidRDefault="00EC45D5" w:rsidP="00EC45D5">
      <w:pPr>
        <w:pStyle w:val="ListParagraph"/>
        <w:numPr>
          <w:ilvl w:val="0"/>
          <w:numId w:val="30"/>
        </w:numPr>
        <w:spacing w:after="0" w:line="240" w:lineRule="auto"/>
        <w:rPr>
          <w:rFonts w:ascii="Segoe UI" w:hAnsi="Segoe UI" w:cs="Segoe UI"/>
          <w:color w:val="000000" w:themeColor="text1"/>
        </w:rPr>
      </w:pPr>
      <w:r w:rsidRPr="00EC45D5">
        <w:rPr>
          <w:rFonts w:ascii="Segoe UI" w:hAnsi="Segoe UI" w:cs="Segoe UI"/>
          <w:color w:val="000000" w:themeColor="text1"/>
        </w:rPr>
        <w:t>Change the diagram</w:t>
      </w:r>
      <w:r>
        <w:rPr>
          <w:rFonts w:ascii="Segoe UI" w:hAnsi="Segoe UI" w:cs="Segoe UI"/>
          <w:color w:val="000000" w:themeColor="text1"/>
        </w:rPr>
        <w:t>:</w:t>
      </w:r>
    </w:p>
    <w:p w14:paraId="483B9627" w14:textId="4E0211D9" w:rsidR="00EC45D5" w:rsidRDefault="00EC45D5" w:rsidP="00EC45D5">
      <w:pPr>
        <w:pStyle w:val="ListParagraph"/>
        <w:spacing w:after="0" w:line="240" w:lineRule="auto"/>
        <w:rPr>
          <w:rFonts w:ascii="Segoe UI" w:hAnsi="Segoe UI" w:cs="Segoe UI"/>
          <w:color w:val="000000" w:themeColor="text1"/>
        </w:rPr>
      </w:pPr>
      <w:r>
        <w:rPr>
          <w:noProof/>
        </w:rPr>
        <w:drawing>
          <wp:inline distT="0" distB="0" distL="0" distR="0" wp14:anchorId="5710C68E" wp14:editId="13050C69">
            <wp:extent cx="5943600" cy="1833880"/>
            <wp:effectExtent l="0" t="0" r="0" b="0"/>
            <wp:docPr id="10147106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1065" name="Picture 1" descr="A diagram of a data flow&#10;&#10;Description automatically generated"/>
                    <pic:cNvPicPr/>
                  </pic:nvPicPr>
                  <pic:blipFill>
                    <a:blip r:embed="rId9"/>
                    <a:stretch>
                      <a:fillRect/>
                    </a:stretch>
                  </pic:blipFill>
                  <pic:spPr>
                    <a:xfrm>
                      <a:off x="0" y="0"/>
                      <a:ext cx="5943600" cy="1833880"/>
                    </a:xfrm>
                    <a:prstGeom prst="rect">
                      <a:avLst/>
                    </a:prstGeom>
                  </pic:spPr>
                </pic:pic>
              </a:graphicData>
            </a:graphic>
          </wp:inline>
        </w:drawing>
      </w:r>
    </w:p>
    <w:p w14:paraId="0448453C" w14:textId="2A90582D" w:rsidR="00EC45D5" w:rsidRDefault="00EC45D5" w:rsidP="00EC45D5">
      <w:pPr>
        <w:pStyle w:val="ListParagraph"/>
        <w:numPr>
          <w:ilvl w:val="0"/>
          <w:numId w:val="30"/>
        </w:numPr>
        <w:spacing w:after="0" w:line="240" w:lineRule="auto"/>
        <w:rPr>
          <w:rFonts w:ascii="Segoe UI" w:hAnsi="Segoe UI" w:cs="Segoe UI"/>
          <w:color w:val="000000" w:themeColor="text1"/>
        </w:rPr>
      </w:pPr>
      <w:r>
        <w:rPr>
          <w:rFonts w:ascii="Segoe UI" w:hAnsi="Segoe UI" w:cs="Segoe UI"/>
          <w:color w:val="000000" w:themeColor="text1"/>
        </w:rPr>
        <w:t>Document your changes:</w:t>
      </w:r>
    </w:p>
    <w:p w14:paraId="791BAC24" w14:textId="5961A643" w:rsidR="00EC45D5" w:rsidRDefault="00EC45D5" w:rsidP="00EC45D5">
      <w:pPr>
        <w:spacing w:after="0" w:line="240" w:lineRule="auto"/>
        <w:ind w:left="720"/>
        <w:rPr>
          <w:rFonts w:ascii="Segoe UI" w:hAnsi="Segoe UI" w:cs="Segoe UI"/>
          <w:color w:val="000000" w:themeColor="text1"/>
        </w:rPr>
      </w:pPr>
      <w:r>
        <w:rPr>
          <w:rFonts w:ascii="Segoe UI" w:hAnsi="Segoe UI" w:cs="Segoe UI"/>
          <w:color w:val="000000" w:themeColor="text1"/>
        </w:rPr>
        <w:t xml:space="preserve">There were no changes made, the </w:t>
      </w:r>
      <w:proofErr w:type="spellStart"/>
      <w:r>
        <w:rPr>
          <w:rFonts w:ascii="Segoe UI" w:hAnsi="Segoe UI" w:cs="Segoe UI"/>
          <w:color w:val="000000" w:themeColor="text1"/>
        </w:rPr>
        <w:t>erd</w:t>
      </w:r>
      <w:proofErr w:type="spellEnd"/>
      <w:r>
        <w:rPr>
          <w:rFonts w:ascii="Segoe UI" w:hAnsi="Segoe UI" w:cs="Segoe UI"/>
          <w:color w:val="000000" w:themeColor="text1"/>
        </w:rPr>
        <w:t xml:space="preserve"> is already in third normalized form.</w:t>
      </w:r>
    </w:p>
    <w:p w14:paraId="7AE858AD" w14:textId="77777777" w:rsidR="00EC45D5" w:rsidRDefault="00EC45D5" w:rsidP="00EC45D5">
      <w:pPr>
        <w:spacing w:after="0" w:line="240" w:lineRule="auto"/>
        <w:rPr>
          <w:rFonts w:ascii="Segoe UI" w:hAnsi="Segoe UI" w:cs="Segoe UI"/>
          <w:color w:val="000000" w:themeColor="text1"/>
        </w:rPr>
      </w:pPr>
    </w:p>
    <w:p w14:paraId="44CCC942" w14:textId="7C59D9EE" w:rsidR="00EC45D5" w:rsidRDefault="00EC45D5" w:rsidP="00EC45D5">
      <w:pPr>
        <w:pStyle w:val="ListParagraph"/>
        <w:numPr>
          <w:ilvl w:val="0"/>
          <w:numId w:val="30"/>
        </w:numPr>
        <w:spacing w:after="0" w:line="240" w:lineRule="auto"/>
        <w:rPr>
          <w:rFonts w:ascii="Segoe UI" w:hAnsi="Segoe UI" w:cs="Segoe UI"/>
          <w:color w:val="000000" w:themeColor="text1"/>
        </w:rPr>
      </w:pPr>
      <w:r w:rsidRPr="00EC45D5">
        <w:rPr>
          <w:rFonts w:ascii="Segoe UI" w:hAnsi="Segoe UI" w:cs="Segoe UI"/>
          <w:color w:val="000000" w:themeColor="text1"/>
        </w:rPr>
        <w:t>Review the normalized diagram for completeness</w:t>
      </w:r>
      <w:r>
        <w:rPr>
          <w:rFonts w:ascii="Segoe UI" w:hAnsi="Segoe UI" w:cs="Segoe UI"/>
          <w:color w:val="000000" w:themeColor="text1"/>
        </w:rPr>
        <w:t>.</w:t>
      </w:r>
    </w:p>
    <w:p w14:paraId="70D454BF" w14:textId="71577FBF" w:rsidR="00EC45D5" w:rsidRPr="00EC45D5" w:rsidRDefault="00EC45D5" w:rsidP="00EC45D5">
      <w:pPr>
        <w:pStyle w:val="ListParagraph"/>
        <w:spacing w:after="0" w:line="240" w:lineRule="auto"/>
        <w:rPr>
          <w:rFonts w:ascii="Segoe UI" w:hAnsi="Segoe UI" w:cs="Segoe UI"/>
          <w:color w:val="000000" w:themeColor="text1"/>
        </w:rPr>
      </w:pPr>
      <w:r>
        <w:rPr>
          <w:rFonts w:ascii="Segoe UI" w:hAnsi="Segoe UI" w:cs="Segoe UI"/>
          <w:color w:val="000000" w:themeColor="text1"/>
        </w:rPr>
        <w:t xml:space="preserve">From the review of the previous weeks work I would say that this </w:t>
      </w:r>
      <w:proofErr w:type="spellStart"/>
      <w:r>
        <w:rPr>
          <w:rFonts w:ascii="Segoe UI" w:hAnsi="Segoe UI" w:cs="Segoe UI"/>
          <w:color w:val="000000" w:themeColor="text1"/>
        </w:rPr>
        <w:t>erd</w:t>
      </w:r>
      <w:proofErr w:type="spellEnd"/>
      <w:r>
        <w:rPr>
          <w:rFonts w:ascii="Segoe UI" w:hAnsi="Segoe UI" w:cs="Segoe UI"/>
          <w:color w:val="000000" w:themeColor="text1"/>
        </w:rPr>
        <w:t xml:space="preserve"> is complete.</w:t>
      </w:r>
    </w:p>
    <w:sectPr w:rsidR="00EC45D5" w:rsidRPr="00EC45D5"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C2"/>
    <w:multiLevelType w:val="hybridMultilevel"/>
    <w:tmpl w:val="06D0BFDC"/>
    <w:lvl w:ilvl="0" w:tplc="082866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7936"/>
    <w:multiLevelType w:val="multilevel"/>
    <w:tmpl w:val="B85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3207F"/>
    <w:multiLevelType w:val="multilevel"/>
    <w:tmpl w:val="E26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13AB"/>
    <w:multiLevelType w:val="multilevel"/>
    <w:tmpl w:val="6CE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26C12"/>
    <w:multiLevelType w:val="multilevel"/>
    <w:tmpl w:val="9AA89FE6"/>
    <w:lvl w:ilvl="0">
      <w:start w:val="1"/>
      <w:numFmt w:val="decimal"/>
      <w:lvlText w:val="%1."/>
      <w:lvlJc w:val="left"/>
      <w:pPr>
        <w:tabs>
          <w:tab w:val="num" w:pos="720"/>
        </w:tabs>
        <w:ind w:left="720" w:hanging="360"/>
      </w:pPr>
      <w:rPr>
        <w:rFonts w:ascii="Segoe UI" w:eastAsiaTheme="minorHAnsi" w:hAnsi="Segoe UI" w:cs="Segoe UI"/>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127ED"/>
    <w:multiLevelType w:val="multilevel"/>
    <w:tmpl w:val="D12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A567A"/>
    <w:multiLevelType w:val="multilevel"/>
    <w:tmpl w:val="933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53831"/>
    <w:multiLevelType w:val="multilevel"/>
    <w:tmpl w:val="F38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D3A21"/>
    <w:multiLevelType w:val="multilevel"/>
    <w:tmpl w:val="A0E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3540FA"/>
    <w:multiLevelType w:val="multilevel"/>
    <w:tmpl w:val="DF8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16B13"/>
    <w:multiLevelType w:val="hybridMultilevel"/>
    <w:tmpl w:val="0C74F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164515"/>
    <w:multiLevelType w:val="multilevel"/>
    <w:tmpl w:val="04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8D1827"/>
    <w:multiLevelType w:val="multilevel"/>
    <w:tmpl w:val="9876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D4ECF"/>
    <w:multiLevelType w:val="multilevel"/>
    <w:tmpl w:val="273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9F3F18"/>
    <w:multiLevelType w:val="multilevel"/>
    <w:tmpl w:val="7CA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44CF6"/>
    <w:multiLevelType w:val="multilevel"/>
    <w:tmpl w:val="718A2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55F3240F"/>
    <w:multiLevelType w:val="multilevel"/>
    <w:tmpl w:val="129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31FD8"/>
    <w:multiLevelType w:val="multilevel"/>
    <w:tmpl w:val="A19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726195"/>
    <w:multiLevelType w:val="multilevel"/>
    <w:tmpl w:val="A04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672255"/>
    <w:multiLevelType w:val="multilevel"/>
    <w:tmpl w:val="A09E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4B71E6"/>
    <w:multiLevelType w:val="hybridMultilevel"/>
    <w:tmpl w:val="A0E60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A3D90"/>
    <w:multiLevelType w:val="multilevel"/>
    <w:tmpl w:val="E60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42909">
    <w:abstractNumId w:val="13"/>
  </w:num>
  <w:num w:numId="2" w16cid:durableId="479882944">
    <w:abstractNumId w:val="0"/>
  </w:num>
  <w:num w:numId="3" w16cid:durableId="800657246">
    <w:abstractNumId w:val="3"/>
  </w:num>
  <w:num w:numId="4" w16cid:durableId="790439747">
    <w:abstractNumId w:val="27"/>
  </w:num>
  <w:num w:numId="5" w16cid:durableId="1726298499">
    <w:abstractNumId w:val="1"/>
  </w:num>
  <w:num w:numId="6" w16cid:durableId="359015448">
    <w:abstractNumId w:val="22"/>
  </w:num>
  <w:num w:numId="7" w16cid:durableId="1739787538">
    <w:abstractNumId w:val="25"/>
  </w:num>
  <w:num w:numId="8" w16cid:durableId="183252094">
    <w:abstractNumId w:val="30"/>
  </w:num>
  <w:num w:numId="9" w16cid:durableId="250745399">
    <w:abstractNumId w:val="5"/>
  </w:num>
  <w:num w:numId="10" w16cid:durableId="218782750">
    <w:abstractNumId w:val="9"/>
  </w:num>
  <w:num w:numId="11" w16cid:durableId="1825195706">
    <w:abstractNumId w:val="8"/>
  </w:num>
  <w:num w:numId="12" w16cid:durableId="143788164">
    <w:abstractNumId w:val="21"/>
  </w:num>
  <w:num w:numId="13" w16cid:durableId="1939366658">
    <w:abstractNumId w:val="6"/>
  </w:num>
  <w:num w:numId="14" w16cid:durableId="52582997">
    <w:abstractNumId w:val="12"/>
  </w:num>
  <w:num w:numId="15" w16cid:durableId="1168986154">
    <w:abstractNumId w:val="11"/>
  </w:num>
  <w:num w:numId="16" w16cid:durableId="717700494">
    <w:abstractNumId w:val="14"/>
  </w:num>
  <w:num w:numId="17" w16cid:durableId="535894389">
    <w:abstractNumId w:val="16"/>
  </w:num>
  <w:num w:numId="18" w16cid:durableId="1219706991">
    <w:abstractNumId w:val="19"/>
  </w:num>
  <w:num w:numId="19" w16cid:durableId="466631929">
    <w:abstractNumId w:val="10"/>
  </w:num>
  <w:num w:numId="20" w16cid:durableId="1265916541">
    <w:abstractNumId w:val="24"/>
  </w:num>
  <w:num w:numId="21" w16cid:durableId="810557464">
    <w:abstractNumId w:val="17"/>
  </w:num>
  <w:num w:numId="22" w16cid:durableId="1842810833">
    <w:abstractNumId w:val="18"/>
  </w:num>
  <w:num w:numId="23" w16cid:durableId="1748965186">
    <w:abstractNumId w:val="4"/>
  </w:num>
  <w:num w:numId="24" w16cid:durableId="1929922352">
    <w:abstractNumId w:val="23"/>
  </w:num>
  <w:num w:numId="25" w16cid:durableId="1042050347">
    <w:abstractNumId w:val="29"/>
  </w:num>
  <w:num w:numId="26" w16cid:durableId="1294749324">
    <w:abstractNumId w:val="26"/>
  </w:num>
  <w:num w:numId="27" w16cid:durableId="335959083">
    <w:abstractNumId w:val="2"/>
  </w:num>
  <w:num w:numId="28" w16cid:durableId="1941790290">
    <w:abstractNumId w:val="7"/>
  </w:num>
  <w:num w:numId="29" w16cid:durableId="1950970462">
    <w:abstractNumId w:val="20"/>
  </w:num>
  <w:num w:numId="30" w16cid:durableId="1170877421">
    <w:abstractNumId w:val="28"/>
  </w:num>
  <w:num w:numId="31" w16cid:durableId="5313098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78"/>
    <w:rsid w:val="000662BD"/>
    <w:rsid w:val="000A0BE3"/>
    <w:rsid w:val="00122F82"/>
    <w:rsid w:val="00241FC8"/>
    <w:rsid w:val="00280050"/>
    <w:rsid w:val="00371992"/>
    <w:rsid w:val="003C147E"/>
    <w:rsid w:val="00400B46"/>
    <w:rsid w:val="00445C01"/>
    <w:rsid w:val="0053632E"/>
    <w:rsid w:val="00552C9D"/>
    <w:rsid w:val="005E4D97"/>
    <w:rsid w:val="005F74A2"/>
    <w:rsid w:val="00601F27"/>
    <w:rsid w:val="00697142"/>
    <w:rsid w:val="00713578"/>
    <w:rsid w:val="00741F0D"/>
    <w:rsid w:val="007A5B22"/>
    <w:rsid w:val="007E6FF7"/>
    <w:rsid w:val="00815EBA"/>
    <w:rsid w:val="008A182B"/>
    <w:rsid w:val="008A335F"/>
    <w:rsid w:val="00997AC0"/>
    <w:rsid w:val="009F23D8"/>
    <w:rsid w:val="009F24BE"/>
    <w:rsid w:val="00B14F9A"/>
    <w:rsid w:val="00B9537F"/>
    <w:rsid w:val="00C76F90"/>
    <w:rsid w:val="00CB2092"/>
    <w:rsid w:val="00DA6F1A"/>
    <w:rsid w:val="00DE34F6"/>
    <w:rsid w:val="00EA5099"/>
    <w:rsid w:val="00EC45D5"/>
    <w:rsid w:val="00F87D5F"/>
    <w:rsid w:val="00FF31B0"/>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790"/>
  <w15:chartTrackingRefBased/>
  <w15:docId w15:val="{BF6FED75-67D6-43A7-84FC-3A16B7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78"/>
  </w:style>
  <w:style w:type="paragraph" w:styleId="Heading1">
    <w:name w:val="heading 1"/>
    <w:basedOn w:val="Normal"/>
    <w:next w:val="Normal"/>
    <w:link w:val="Heading1Char"/>
    <w:uiPriority w:val="9"/>
    <w:qFormat/>
    <w:rsid w:val="00B14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7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0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 w:type="character" w:customStyle="1" w:styleId="Heading1Char">
    <w:name w:val="Heading 1 Char"/>
    <w:basedOn w:val="DefaultParagraphFont"/>
    <w:link w:val="Heading1"/>
    <w:uiPriority w:val="9"/>
    <w:rsid w:val="00B14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0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0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05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80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050"/>
    <w:rPr>
      <w:b/>
      <w:bCs/>
    </w:rPr>
  </w:style>
  <w:style w:type="character" w:customStyle="1" w:styleId="Heading2Char">
    <w:name w:val="Heading 2 Char"/>
    <w:basedOn w:val="DefaultParagraphFont"/>
    <w:link w:val="Heading2"/>
    <w:uiPriority w:val="9"/>
    <w:semiHidden/>
    <w:rsid w:val="00697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6811">
      <w:bodyDiv w:val="1"/>
      <w:marLeft w:val="0"/>
      <w:marRight w:val="0"/>
      <w:marTop w:val="0"/>
      <w:marBottom w:val="0"/>
      <w:divBdr>
        <w:top w:val="none" w:sz="0" w:space="0" w:color="auto"/>
        <w:left w:val="none" w:sz="0" w:space="0" w:color="auto"/>
        <w:bottom w:val="none" w:sz="0" w:space="0" w:color="auto"/>
        <w:right w:val="none" w:sz="0" w:space="0" w:color="auto"/>
      </w:divBdr>
    </w:div>
    <w:div w:id="1528568189">
      <w:bodyDiv w:val="1"/>
      <w:marLeft w:val="0"/>
      <w:marRight w:val="0"/>
      <w:marTop w:val="0"/>
      <w:marBottom w:val="0"/>
      <w:divBdr>
        <w:top w:val="none" w:sz="0" w:space="0" w:color="auto"/>
        <w:left w:val="none" w:sz="0" w:space="0" w:color="auto"/>
        <w:bottom w:val="none" w:sz="0" w:space="0" w:color="auto"/>
        <w:right w:val="none" w:sz="0" w:space="0" w:color="auto"/>
      </w:divBdr>
    </w:div>
    <w:div w:id="1541017164">
      <w:bodyDiv w:val="1"/>
      <w:marLeft w:val="0"/>
      <w:marRight w:val="0"/>
      <w:marTop w:val="0"/>
      <w:marBottom w:val="0"/>
      <w:divBdr>
        <w:top w:val="none" w:sz="0" w:space="0" w:color="auto"/>
        <w:left w:val="none" w:sz="0" w:space="0" w:color="auto"/>
        <w:bottom w:val="none" w:sz="0" w:space="0" w:color="auto"/>
        <w:right w:val="none" w:sz="0" w:space="0" w:color="auto"/>
      </w:divBdr>
    </w:div>
    <w:div w:id="1714964519">
      <w:bodyDiv w:val="1"/>
      <w:marLeft w:val="0"/>
      <w:marRight w:val="0"/>
      <w:marTop w:val="0"/>
      <w:marBottom w:val="0"/>
      <w:divBdr>
        <w:top w:val="none" w:sz="0" w:space="0" w:color="auto"/>
        <w:left w:val="none" w:sz="0" w:space="0" w:color="auto"/>
        <w:bottom w:val="none" w:sz="0" w:space="0" w:color="auto"/>
        <w:right w:val="none" w:sz="0" w:space="0" w:color="auto"/>
      </w:divBdr>
    </w:div>
    <w:div w:id="2032799094">
      <w:bodyDiv w:val="1"/>
      <w:marLeft w:val="0"/>
      <w:marRight w:val="0"/>
      <w:marTop w:val="0"/>
      <w:marBottom w:val="0"/>
      <w:divBdr>
        <w:top w:val="none" w:sz="0" w:space="0" w:color="auto"/>
        <w:left w:val="none" w:sz="0" w:space="0" w:color="auto"/>
        <w:bottom w:val="none" w:sz="0" w:space="0" w:color="auto"/>
        <w:right w:val="none" w:sz="0" w:space="0" w:color="auto"/>
      </w:divBdr>
    </w:div>
    <w:div w:id="21467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o\OneDrive\Documents\Custom%20Office%20Templates\Wolf_Ch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2ED6-288B-4B7E-B5DA-C8007653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Wolf_Ch1 Template.dotx</Template>
  <TotalTime>123</TotalTime>
  <Pages>2</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Chapter 1 Practace Exersizes</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Vince's Vinyl Database</dc:title>
  <dc:subject/>
  <dc:creator>Thomas Wolf</dc:creator>
  <cp:keywords/>
  <dc:description/>
  <cp:lastModifiedBy>Wolf, Thomas</cp:lastModifiedBy>
  <cp:revision>21</cp:revision>
  <dcterms:created xsi:type="dcterms:W3CDTF">2023-08-30T17:08:00Z</dcterms:created>
  <dcterms:modified xsi:type="dcterms:W3CDTF">2023-09-25T03:35:00Z</dcterms:modified>
</cp:coreProperties>
</file>