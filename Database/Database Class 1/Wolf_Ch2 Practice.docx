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0933939"/>
        <w:docPartObj>
          <w:docPartGallery w:val="Cover Pages"/>
          <w:docPartUnique/>
        </w:docPartObj>
      </w:sdtPr>
      <w:sdtEndPr/>
      <w:sdtContent>
        <w:p w14:paraId="077B9EFE" w14:textId="77777777" w:rsidR="00122F82" w:rsidRDefault="00122F8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CC09DF6" wp14:editId="6478D39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44F4F5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5B016F" wp14:editId="6052B92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C882D6" w14:textId="5C93077E" w:rsidR="00122F82" w:rsidRDefault="0071357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August 28</w:t>
                                </w:r>
                                <w:r w:rsidR="00122F82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, 2023</w:t>
                                </w:r>
                              </w:p>
                              <w:p w14:paraId="3550456D" w14:textId="77777777" w:rsidR="00122F82" w:rsidRDefault="00122F82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Thomas Wolf</w:t>
                                </w:r>
                              </w:p>
                              <w:p w14:paraId="63843FD6" w14:textId="77777777" w:rsidR="00122F82" w:rsidRDefault="00122F82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CPT242 – H02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391DB64" w14:textId="77777777" w:rsidR="00122F82" w:rsidRDefault="00122F8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6D9A85AF" w14:textId="77777777" w:rsidR="00122F82" w:rsidRDefault="00122F82"/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0A5B016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66C882D6" w14:textId="5C93077E" w:rsidR="00122F82" w:rsidRDefault="0071357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August 28</w:t>
                          </w:r>
                          <w:r w:rsidR="00122F82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, 2023</w:t>
                          </w:r>
                        </w:p>
                        <w:p w14:paraId="3550456D" w14:textId="77777777" w:rsidR="00122F82" w:rsidRDefault="00122F82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Thomas Wolf</w:t>
                          </w:r>
                        </w:p>
                        <w:p w14:paraId="63843FD6" w14:textId="77777777" w:rsidR="00122F82" w:rsidRDefault="00122F82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CPT242 – H02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391DB64" w14:textId="77777777" w:rsidR="00122F82" w:rsidRDefault="00122F8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6D9A85AF" w14:textId="77777777" w:rsidR="00122F82" w:rsidRDefault="00122F82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968926" wp14:editId="0A1871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333F2F" w14:textId="4B6067F3" w:rsidR="00122F82" w:rsidRDefault="00DA6F1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22F8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Chapter </w:t>
                                    </w:r>
                                    <w:r w:rsidR="00CB209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2</w:t>
                                    </w:r>
                                    <w:r w:rsidR="00122F8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Pract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i</w:t>
                                    </w:r>
                                    <w:r w:rsidR="00122F8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ce Exersizes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70BC572" w14:textId="77777777" w:rsidR="00122F82" w:rsidRDefault="00122F8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0968926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26333F2F" w14:textId="4B6067F3" w:rsidR="00122F82" w:rsidRDefault="00DA6F1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22F8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Chapter </w:t>
                              </w:r>
                              <w:r w:rsidR="00CB209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2</w:t>
                              </w:r>
                              <w:r w:rsidR="00122F8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Pract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i</w:t>
                              </w:r>
                              <w:r w:rsidR="00122F8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ce Exersizes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70BC572" w14:textId="77777777" w:rsidR="00122F82" w:rsidRDefault="00122F8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C8F209C" w14:textId="77777777" w:rsidR="00400B46" w:rsidRPr="008A182B" w:rsidRDefault="00122F82" w:rsidP="00400B46">
          <w:r>
            <w:br w:type="page"/>
          </w:r>
        </w:p>
      </w:sdtContent>
    </w:sdt>
    <w:p w14:paraId="09E2CC34" w14:textId="3C9DC177" w:rsidR="008A182B" w:rsidRDefault="00713578" w:rsidP="00713578">
      <w:r w:rsidRPr="00713578">
        <w:rPr>
          <w:b/>
          <w:bCs/>
        </w:rPr>
        <w:lastRenderedPageBreak/>
        <w:t xml:space="preserve">Question 2: </w:t>
      </w:r>
      <w:r>
        <w:t>Stakeholders of database</w:t>
      </w:r>
    </w:p>
    <w:p w14:paraId="5641E72F" w14:textId="7A93C684" w:rsidR="00713578" w:rsidRDefault="00713578" w:rsidP="00713578">
      <w:r>
        <w:tab/>
        <w:t>Answer: Users, Executives, Faculty, Investors, Managers, IT Admin, IT Support</w:t>
      </w:r>
    </w:p>
    <w:p w14:paraId="62A6C7E2" w14:textId="77777777" w:rsidR="00713578" w:rsidRDefault="00713578" w:rsidP="00713578"/>
    <w:p w14:paraId="7BB76C1F" w14:textId="0D87EA80" w:rsidR="00713578" w:rsidRDefault="00713578" w:rsidP="00713578">
      <w:r w:rsidRPr="00713578">
        <w:rPr>
          <w:b/>
          <w:bCs/>
        </w:rPr>
        <w:t>Question 3</w:t>
      </w:r>
      <w:r>
        <w:t>: Abbreviations &amp; Terms. Questions to ask.</w:t>
      </w:r>
    </w:p>
    <w:p w14:paraId="3A058611" w14:textId="00F51B24" w:rsidR="00713578" w:rsidRDefault="00713578" w:rsidP="00713578">
      <w:r>
        <w:tab/>
        <w:t>Answer: Abbreviations &amp; Terms</w:t>
      </w:r>
    </w:p>
    <w:p w14:paraId="6F230F45" w14:textId="0310E3F3" w:rsidR="00713578" w:rsidRDefault="00713578" w:rsidP="00713578">
      <w:pPr>
        <w:ind w:firstLine="720"/>
      </w:pPr>
      <w:r>
        <w:t>R#, C#, P#, Rm, T Notes</w:t>
      </w:r>
    </w:p>
    <w:p w14:paraId="4E05E64F" w14:textId="1E244618" w:rsidR="00713578" w:rsidRDefault="00713578" w:rsidP="00713578">
      <w:r>
        <w:t xml:space="preserve"> </w:t>
      </w:r>
      <w:r>
        <w:tab/>
        <w:t>Questions to ask:</w:t>
      </w:r>
    </w:p>
    <w:p w14:paraId="0AC3BB8F" w14:textId="75D18BC2" w:rsidR="00713578" w:rsidRDefault="00713578" w:rsidP="00713578">
      <w:r>
        <w:tab/>
        <w:t>What are the status types?</w:t>
      </w:r>
    </w:p>
    <w:p w14:paraId="203B293D" w14:textId="04427B94" w:rsidR="00713578" w:rsidRDefault="00713578" w:rsidP="00713578">
      <w:r>
        <w:tab/>
        <w:t xml:space="preserve">What are the </w:t>
      </w:r>
      <w:r w:rsidR="007E6FF7">
        <w:t>abbreviation</w:t>
      </w:r>
      <w:r>
        <w:t xml:space="preserve"> types?</w:t>
      </w:r>
    </w:p>
    <w:p w14:paraId="7898BB00" w14:textId="53F0E1EB" w:rsidR="00713578" w:rsidRDefault="00713578" w:rsidP="00713578">
      <w:r>
        <w:tab/>
        <w:t>What does the ticket level 1 mean?</w:t>
      </w:r>
    </w:p>
    <w:p w14:paraId="3ECCB712" w14:textId="526E139F" w:rsidR="00713578" w:rsidRDefault="00713578" w:rsidP="00713578">
      <w:r>
        <w:tab/>
        <w:t>What is the standard office set up?</w:t>
      </w:r>
    </w:p>
    <w:p w14:paraId="15788883" w14:textId="3193685A" w:rsidR="00713578" w:rsidRDefault="00713578" w:rsidP="00713578">
      <w:r>
        <w:tab/>
        <w:t xml:space="preserve">How </w:t>
      </w:r>
      <w:proofErr w:type="gramStart"/>
      <w:r>
        <w:t>many</w:t>
      </w:r>
      <w:proofErr w:type="gramEnd"/>
      <w:r>
        <w:t xml:space="preserve"> ticket levels are there and what do they </w:t>
      </w:r>
      <w:r w:rsidR="007E6FF7">
        <w:t>mean?</w:t>
      </w:r>
    </w:p>
    <w:p w14:paraId="0DA8C8FF" w14:textId="2EACBACF" w:rsidR="00713578" w:rsidRDefault="00713578" w:rsidP="00713578">
      <w:r>
        <w:tab/>
        <w:t>What type of environment will I be working in?</w:t>
      </w:r>
    </w:p>
    <w:p w14:paraId="6ED4751F" w14:textId="3942DCBF" w:rsidR="00713578" w:rsidRDefault="00713578" w:rsidP="00713578">
      <w:r>
        <w:tab/>
        <w:t xml:space="preserve">What special needs will </w:t>
      </w:r>
      <w:proofErr w:type="gramStart"/>
      <w:r>
        <w:t>be needed</w:t>
      </w:r>
      <w:proofErr w:type="gramEnd"/>
      <w:r>
        <w:t>?</w:t>
      </w:r>
    </w:p>
    <w:p w14:paraId="14E50C51" w14:textId="670E74DE" w:rsidR="00713578" w:rsidRDefault="00713578" w:rsidP="00713578">
      <w:r>
        <w:tab/>
        <w:t xml:space="preserve">Is there a character limit on the </w:t>
      </w:r>
      <w:r w:rsidR="007E6FF7">
        <w:t>description</w:t>
      </w:r>
      <w:r>
        <w:t xml:space="preserve"> size?</w:t>
      </w:r>
    </w:p>
    <w:p w14:paraId="2DB63EA1" w14:textId="3922B257" w:rsidR="00713578" w:rsidRDefault="00713578" w:rsidP="00713578">
      <w:r>
        <w:tab/>
        <w:t>Who needs access to these reports?</w:t>
      </w:r>
    </w:p>
    <w:p w14:paraId="13241CFC" w14:textId="7EE5E399" w:rsidR="00713578" w:rsidRDefault="00713578" w:rsidP="00713578">
      <w:r>
        <w:tab/>
        <w:t xml:space="preserve">Is there any </w:t>
      </w:r>
      <w:r w:rsidR="007E6FF7">
        <w:t>confidential</w:t>
      </w:r>
      <w:r>
        <w:t xml:space="preserve"> information included in reports?</w:t>
      </w:r>
    </w:p>
    <w:p w14:paraId="015768FB" w14:textId="22438F78" w:rsidR="007E6FF7" w:rsidRDefault="007E6FF7" w:rsidP="00713578">
      <w:r>
        <w:tab/>
        <w:t>What is 3157 in the description?</w:t>
      </w:r>
    </w:p>
    <w:p w14:paraId="7DADB7F1" w14:textId="73CD334B" w:rsidR="00713578" w:rsidRDefault="007E6FF7" w:rsidP="00713578">
      <w:r>
        <w:tab/>
      </w:r>
      <w:proofErr w:type="gramStart"/>
      <w:r>
        <w:t>What is the second column on the first row used for</w:t>
      </w:r>
      <w:proofErr w:type="gramEnd"/>
      <w:r>
        <w:t>?</w:t>
      </w:r>
    </w:p>
    <w:p w14:paraId="5779BD10" w14:textId="77777777" w:rsidR="007E6FF7" w:rsidRDefault="007E6FF7" w:rsidP="00713578"/>
    <w:p w14:paraId="47922489" w14:textId="4BE56265" w:rsidR="007E6FF7" w:rsidRDefault="007E6FF7" w:rsidP="00713578">
      <w:r w:rsidRPr="00EA5099">
        <w:rPr>
          <w:b/>
          <w:bCs/>
        </w:rPr>
        <w:t>Question 4:</w:t>
      </w:r>
      <w:r w:rsidR="00EA5099">
        <w:t xml:space="preserve"> Questionnaire Questions</w:t>
      </w:r>
    </w:p>
    <w:p w14:paraId="71B77ACF" w14:textId="5BC7347B" w:rsidR="00EA5099" w:rsidRDefault="00EA5099" w:rsidP="00EA5099">
      <w:pPr>
        <w:pStyle w:val="ListParagraph"/>
        <w:numPr>
          <w:ilvl w:val="0"/>
          <w:numId w:val="2"/>
        </w:numPr>
      </w:pPr>
      <w:r>
        <w:t xml:space="preserve">On a scale of 1 – 5, 1 being the easiest and </w:t>
      </w:r>
      <w:proofErr w:type="gramStart"/>
      <w:r>
        <w:t>5</w:t>
      </w:r>
      <w:proofErr w:type="gramEnd"/>
      <w:r>
        <w:t xml:space="preserve"> being the most difficult, what is the ease in completing the form?</w:t>
      </w:r>
    </w:p>
    <w:p w14:paraId="093028E1" w14:textId="536614C3" w:rsidR="00EA5099" w:rsidRDefault="00EA5099" w:rsidP="00EA5099">
      <w:pPr>
        <w:pStyle w:val="ListParagraph"/>
        <w:numPr>
          <w:ilvl w:val="1"/>
          <w:numId w:val="2"/>
        </w:numPr>
      </w:pPr>
      <w:r>
        <w:t>1</w:t>
      </w:r>
    </w:p>
    <w:p w14:paraId="7A6A1560" w14:textId="52C2EB20" w:rsidR="00EA5099" w:rsidRDefault="00EA5099" w:rsidP="00EA5099">
      <w:pPr>
        <w:pStyle w:val="ListParagraph"/>
        <w:numPr>
          <w:ilvl w:val="1"/>
          <w:numId w:val="2"/>
        </w:numPr>
      </w:pPr>
      <w:r>
        <w:t>2</w:t>
      </w:r>
    </w:p>
    <w:p w14:paraId="484F86BA" w14:textId="2DF07041" w:rsidR="00EA5099" w:rsidRDefault="00EA5099" w:rsidP="00EA5099">
      <w:pPr>
        <w:pStyle w:val="ListParagraph"/>
        <w:numPr>
          <w:ilvl w:val="1"/>
          <w:numId w:val="2"/>
        </w:numPr>
      </w:pPr>
      <w:r>
        <w:t>3</w:t>
      </w:r>
    </w:p>
    <w:p w14:paraId="6CBA1269" w14:textId="396140A7" w:rsidR="00EA5099" w:rsidRDefault="00EA5099" w:rsidP="00EA5099">
      <w:pPr>
        <w:pStyle w:val="ListParagraph"/>
        <w:numPr>
          <w:ilvl w:val="1"/>
          <w:numId w:val="2"/>
        </w:numPr>
      </w:pPr>
      <w:r>
        <w:t>4</w:t>
      </w:r>
    </w:p>
    <w:p w14:paraId="30A6EDEF" w14:textId="0F02BDD2" w:rsidR="00EA5099" w:rsidRDefault="00EA5099" w:rsidP="00EA5099">
      <w:pPr>
        <w:pStyle w:val="ListParagraph"/>
        <w:numPr>
          <w:ilvl w:val="1"/>
          <w:numId w:val="2"/>
        </w:numPr>
      </w:pPr>
      <w:r>
        <w:t>5</w:t>
      </w:r>
    </w:p>
    <w:p w14:paraId="5DD66BE1" w14:textId="006BE1AA" w:rsidR="00EA5099" w:rsidRDefault="00EA5099" w:rsidP="00EA5099">
      <w:pPr>
        <w:pStyle w:val="ListParagraph"/>
        <w:numPr>
          <w:ilvl w:val="0"/>
          <w:numId w:val="2"/>
        </w:numPr>
      </w:pPr>
      <w:r>
        <w:t>Will there be confidential or restricted information in these reports?</w:t>
      </w:r>
    </w:p>
    <w:p w14:paraId="7A3F3F4E" w14:textId="3A2BD258" w:rsidR="00EA5099" w:rsidRDefault="00EA5099" w:rsidP="00EA5099">
      <w:pPr>
        <w:pStyle w:val="ListParagraph"/>
        <w:numPr>
          <w:ilvl w:val="1"/>
          <w:numId w:val="2"/>
        </w:numPr>
      </w:pPr>
      <w:r>
        <w:t>Yes</w:t>
      </w:r>
    </w:p>
    <w:p w14:paraId="3CA73E18" w14:textId="38509834" w:rsidR="00EA5099" w:rsidRDefault="00EA5099" w:rsidP="00EA5099">
      <w:pPr>
        <w:pStyle w:val="ListParagraph"/>
        <w:numPr>
          <w:ilvl w:val="1"/>
          <w:numId w:val="2"/>
        </w:numPr>
      </w:pPr>
      <w:r>
        <w:t>No</w:t>
      </w:r>
    </w:p>
    <w:p w14:paraId="200A146C" w14:textId="23ED71CB" w:rsidR="00EA5099" w:rsidRDefault="00EA5099" w:rsidP="00EA5099">
      <w:pPr>
        <w:pStyle w:val="ListParagraph"/>
        <w:numPr>
          <w:ilvl w:val="0"/>
          <w:numId w:val="2"/>
        </w:numPr>
      </w:pPr>
      <w:r>
        <w:t xml:space="preserve">How </w:t>
      </w:r>
      <w:proofErr w:type="gramStart"/>
      <w:r>
        <w:t>many</w:t>
      </w:r>
      <w:proofErr w:type="gramEnd"/>
      <w:r>
        <w:t xml:space="preserve"> of these do you have to fill out a day?</w:t>
      </w:r>
    </w:p>
    <w:p w14:paraId="34749476" w14:textId="49162DAC" w:rsidR="00EA5099" w:rsidRDefault="00EA5099" w:rsidP="00EA5099">
      <w:pPr>
        <w:pStyle w:val="ListParagraph"/>
        <w:numPr>
          <w:ilvl w:val="1"/>
          <w:numId w:val="2"/>
        </w:numPr>
      </w:pPr>
      <w:r>
        <w:t>1 – 5</w:t>
      </w:r>
    </w:p>
    <w:p w14:paraId="6931E7CF" w14:textId="06C027FB" w:rsidR="00EA5099" w:rsidRDefault="00EA5099" w:rsidP="00EA5099">
      <w:pPr>
        <w:pStyle w:val="ListParagraph"/>
        <w:numPr>
          <w:ilvl w:val="1"/>
          <w:numId w:val="2"/>
        </w:numPr>
      </w:pPr>
      <w:r>
        <w:lastRenderedPageBreak/>
        <w:t>6 – 10</w:t>
      </w:r>
    </w:p>
    <w:p w14:paraId="4F0A83FA" w14:textId="4B36ED9D" w:rsidR="00EA5099" w:rsidRDefault="00EA5099" w:rsidP="00EA5099">
      <w:pPr>
        <w:pStyle w:val="ListParagraph"/>
        <w:numPr>
          <w:ilvl w:val="1"/>
          <w:numId w:val="2"/>
        </w:numPr>
      </w:pPr>
      <w:r>
        <w:t>11 – 15</w:t>
      </w:r>
    </w:p>
    <w:p w14:paraId="5251CD2B" w14:textId="79740B02" w:rsidR="00EA5099" w:rsidRDefault="00EA5099" w:rsidP="00EA5099">
      <w:pPr>
        <w:pStyle w:val="ListParagraph"/>
        <w:numPr>
          <w:ilvl w:val="1"/>
          <w:numId w:val="2"/>
        </w:numPr>
      </w:pPr>
      <w:r>
        <w:t>16 – 20</w:t>
      </w:r>
    </w:p>
    <w:p w14:paraId="64A3CE1A" w14:textId="5B40AFC8" w:rsidR="00EA5099" w:rsidRDefault="00EA5099" w:rsidP="00EA5099">
      <w:pPr>
        <w:pStyle w:val="ListParagraph"/>
        <w:numPr>
          <w:ilvl w:val="1"/>
          <w:numId w:val="2"/>
        </w:numPr>
      </w:pPr>
      <w:r>
        <w:t>Varies</w:t>
      </w:r>
    </w:p>
    <w:p w14:paraId="4F0CD155" w14:textId="262A5952" w:rsidR="00EA5099" w:rsidRDefault="00EA5099" w:rsidP="00EA5099">
      <w:pPr>
        <w:pStyle w:val="ListParagraph"/>
        <w:numPr>
          <w:ilvl w:val="0"/>
          <w:numId w:val="2"/>
        </w:numPr>
      </w:pPr>
      <w:r>
        <w:t>How do your priorities these tickets?</w:t>
      </w:r>
    </w:p>
    <w:p w14:paraId="11014108" w14:textId="3115A9FB" w:rsidR="00EA5099" w:rsidRDefault="00EA5099" w:rsidP="00EA5099">
      <w:pPr>
        <w:pStyle w:val="ListParagraph"/>
        <w:numPr>
          <w:ilvl w:val="1"/>
          <w:numId w:val="2"/>
        </w:numPr>
      </w:pPr>
      <w:r>
        <w:t>Seniority</w:t>
      </w:r>
    </w:p>
    <w:p w14:paraId="5424797C" w14:textId="7045FC02" w:rsidR="00EA5099" w:rsidRDefault="00EA5099" w:rsidP="00EA5099">
      <w:pPr>
        <w:pStyle w:val="ListParagraph"/>
        <w:numPr>
          <w:ilvl w:val="1"/>
          <w:numId w:val="2"/>
        </w:numPr>
      </w:pPr>
      <w:r>
        <w:t>Number</w:t>
      </w:r>
    </w:p>
    <w:p w14:paraId="69B56167" w14:textId="2D33DCCE" w:rsidR="00EA5099" w:rsidRDefault="00EA5099" w:rsidP="00EA5099">
      <w:pPr>
        <w:pStyle w:val="ListParagraph"/>
        <w:numPr>
          <w:ilvl w:val="1"/>
          <w:numId w:val="2"/>
        </w:numPr>
      </w:pPr>
      <w:r>
        <w:t>No Priority</w:t>
      </w:r>
    </w:p>
    <w:p w14:paraId="3FF7C11A" w14:textId="2E498017" w:rsidR="00EA5099" w:rsidRDefault="00EA5099" w:rsidP="00EA5099">
      <w:pPr>
        <w:pStyle w:val="ListParagraph"/>
        <w:numPr>
          <w:ilvl w:val="1"/>
          <w:numId w:val="2"/>
        </w:numPr>
      </w:pPr>
      <w:r>
        <w:t>Other: ___________</w:t>
      </w:r>
    </w:p>
    <w:p w14:paraId="7355C72D" w14:textId="256B0C8C" w:rsidR="00EA5099" w:rsidRDefault="00EA5099" w:rsidP="00EA5099">
      <w:pPr>
        <w:pStyle w:val="ListParagraph"/>
        <w:numPr>
          <w:ilvl w:val="0"/>
          <w:numId w:val="2"/>
        </w:numPr>
      </w:pPr>
      <w:r>
        <w:t>Does more than one person use one computer?</w:t>
      </w:r>
    </w:p>
    <w:p w14:paraId="338C63AA" w14:textId="388C7944" w:rsidR="00EA5099" w:rsidRDefault="00EA5099" w:rsidP="00EA5099">
      <w:pPr>
        <w:pStyle w:val="ListParagraph"/>
        <w:numPr>
          <w:ilvl w:val="1"/>
          <w:numId w:val="2"/>
        </w:numPr>
      </w:pPr>
      <w:r>
        <w:t>Yes</w:t>
      </w:r>
    </w:p>
    <w:p w14:paraId="3ED61D9A" w14:textId="58B25EEA" w:rsidR="00EA5099" w:rsidRPr="00713578" w:rsidRDefault="00EA5099" w:rsidP="00EA5099">
      <w:pPr>
        <w:pStyle w:val="ListParagraph"/>
        <w:numPr>
          <w:ilvl w:val="1"/>
          <w:numId w:val="2"/>
        </w:numPr>
      </w:pPr>
      <w:r>
        <w:t>No</w:t>
      </w:r>
    </w:p>
    <w:sectPr w:rsidR="00EA5099" w:rsidRPr="00713578" w:rsidSect="00122F8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43C2"/>
    <w:multiLevelType w:val="hybridMultilevel"/>
    <w:tmpl w:val="06D0BFDC"/>
    <w:lvl w:ilvl="0" w:tplc="082866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227C35"/>
    <w:multiLevelType w:val="hybridMultilevel"/>
    <w:tmpl w:val="99B2C7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9842909">
    <w:abstractNumId w:val="1"/>
  </w:num>
  <w:num w:numId="2" w16cid:durableId="479882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578"/>
    <w:rsid w:val="00122F82"/>
    <w:rsid w:val="00241FC8"/>
    <w:rsid w:val="00400B46"/>
    <w:rsid w:val="00445C01"/>
    <w:rsid w:val="005E4D97"/>
    <w:rsid w:val="005F74A2"/>
    <w:rsid w:val="00713578"/>
    <w:rsid w:val="00741F0D"/>
    <w:rsid w:val="007E6FF7"/>
    <w:rsid w:val="008A182B"/>
    <w:rsid w:val="008A335F"/>
    <w:rsid w:val="00C76F90"/>
    <w:rsid w:val="00CB2092"/>
    <w:rsid w:val="00DA6F1A"/>
    <w:rsid w:val="00EA5099"/>
    <w:rsid w:val="00FF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E790"/>
  <w15:chartTrackingRefBased/>
  <w15:docId w15:val="{BF6FED75-67D6-43A7-84FC-3A16B7D75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5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2F82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22F82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8A1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wo\OneDrive\Documents\Custom%20Office%20Templates\Wolf_Ch1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Wolf_Ch1 Template.dotx</Template>
  <TotalTime>32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1 Practace Exersizes</vt:lpstr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2 Practice Exersizes</dc:title>
  <dc:subject/>
  <dc:creator>Thomas Wolf</dc:creator>
  <cp:keywords/>
  <dc:description/>
  <cp:lastModifiedBy>Wolf, Thomas</cp:lastModifiedBy>
  <cp:revision>3</cp:revision>
  <dcterms:created xsi:type="dcterms:W3CDTF">2023-08-28T15:25:00Z</dcterms:created>
  <dcterms:modified xsi:type="dcterms:W3CDTF">2023-08-30T17:05:00Z</dcterms:modified>
</cp:coreProperties>
</file>